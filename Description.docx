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93380" w14:textId="60F92337" w:rsidR="00C02A11" w:rsidRDefault="00C02A11" w:rsidP="00C02A11">
      <w:pPr>
        <w:spacing w:line="360" w:lineRule="auto"/>
        <w:jc w:val="center"/>
        <w:rPr>
          <w:b/>
        </w:rPr>
      </w:pPr>
      <w:r w:rsidRPr="00C47B19">
        <w:rPr>
          <w:b/>
        </w:rPr>
        <w:t>Bluejack Market</w:t>
      </w:r>
    </w:p>
    <w:p w14:paraId="50C8CD52" w14:textId="77777777" w:rsidR="00DC6BCF" w:rsidRPr="00C47B19" w:rsidRDefault="00DC6BCF" w:rsidP="00C02A11">
      <w:pPr>
        <w:spacing w:line="360" w:lineRule="auto"/>
        <w:jc w:val="center"/>
        <w:rPr>
          <w:b/>
        </w:rPr>
      </w:pPr>
    </w:p>
    <w:p w14:paraId="1FF972DE" w14:textId="77777777" w:rsidR="00C02A11" w:rsidRDefault="00C02A11" w:rsidP="00C02A11">
      <w:pPr>
        <w:spacing w:line="360" w:lineRule="auto"/>
        <w:ind w:firstLine="360"/>
        <w:jc w:val="both"/>
      </w:pPr>
      <w:r w:rsidRPr="00C47B19">
        <w:rPr>
          <w:b/>
        </w:rPr>
        <w:t>Bluejack Market</w:t>
      </w:r>
      <w:r>
        <w:t xml:space="preserve"> is a company that sell many items that people need. As a programmer, you asked to make an application for handle user transaction using </w:t>
      </w:r>
      <w:r w:rsidRPr="00C47B19">
        <w:rPr>
          <w:b/>
        </w:rPr>
        <w:t>Java Programming</w:t>
      </w:r>
      <w:r>
        <w:t xml:space="preserve"> for </w:t>
      </w:r>
      <w:r w:rsidRPr="00C47B19">
        <w:rPr>
          <w:b/>
        </w:rPr>
        <w:t>Bluejack Market</w:t>
      </w:r>
      <w:r>
        <w:t>.</w:t>
      </w:r>
    </w:p>
    <w:p w14:paraId="3FB87F6C" w14:textId="77777777" w:rsidR="00C02A11" w:rsidRDefault="00C02A11" w:rsidP="00C02A11">
      <w:pPr>
        <w:spacing w:line="360" w:lineRule="auto"/>
        <w:jc w:val="both"/>
      </w:pPr>
    </w:p>
    <w:p w14:paraId="23FD24BC" w14:textId="77777777" w:rsidR="00C02A11" w:rsidRDefault="00C02A11" w:rsidP="00C02A11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r w:rsidRPr="008919A5">
        <w:rPr>
          <w:b/>
        </w:rPr>
        <w:t>Login Page</w:t>
      </w:r>
    </w:p>
    <w:p w14:paraId="4176F340" w14:textId="77777777" w:rsidR="00C02A11" w:rsidRPr="008919A5" w:rsidRDefault="00C02A11" w:rsidP="00C02A11">
      <w:pPr>
        <w:pStyle w:val="ListParagraph"/>
        <w:spacing w:line="360" w:lineRule="auto"/>
        <w:ind w:left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08F431B3" wp14:editId="1B235B73">
            <wp:extent cx="6273165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A583" w14:textId="77777777" w:rsidR="00C02A11" w:rsidRDefault="00C02A11" w:rsidP="00C02A11">
      <w:pPr>
        <w:spacing w:line="360" w:lineRule="auto"/>
        <w:ind w:left="720"/>
        <w:jc w:val="both"/>
      </w:pPr>
      <w:r>
        <w:t xml:space="preserve">The program will display a </w:t>
      </w:r>
      <w:r w:rsidRPr="0079661A">
        <w:rPr>
          <w:b/>
        </w:rPr>
        <w:t xml:space="preserve">Login </w:t>
      </w:r>
      <w:r>
        <w:rPr>
          <w:b/>
        </w:rPr>
        <w:t>P</w:t>
      </w:r>
      <w:r w:rsidRPr="0079661A">
        <w:rPr>
          <w:b/>
        </w:rPr>
        <w:t>age</w:t>
      </w:r>
      <w:r>
        <w:t xml:space="preserve"> when started.</w:t>
      </w:r>
    </w:p>
    <w:p w14:paraId="349BBB44" w14:textId="77777777" w:rsidR="00497185" w:rsidRDefault="00497185" w:rsidP="00C02A11">
      <w:pPr>
        <w:pStyle w:val="ListParagraph"/>
        <w:spacing w:line="360" w:lineRule="auto"/>
        <w:jc w:val="both"/>
        <w:rPr>
          <w:b/>
        </w:rPr>
      </w:pPr>
    </w:p>
    <w:p w14:paraId="49003C1A" w14:textId="6A936BCE" w:rsidR="00C02A11" w:rsidRPr="00B77F47" w:rsidRDefault="00C02A11" w:rsidP="00C02A11">
      <w:pPr>
        <w:pStyle w:val="ListParagraph"/>
        <w:spacing w:line="360" w:lineRule="auto"/>
        <w:jc w:val="both"/>
      </w:pPr>
      <w:r w:rsidRPr="00B77F47">
        <w:rPr>
          <w:b/>
        </w:rPr>
        <w:t>List of components:</w:t>
      </w:r>
    </w:p>
    <w:p w14:paraId="290E7D0D" w14:textId="77777777" w:rsidR="00C02A11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JFrame</w:t>
      </w:r>
      <w:proofErr w:type="spellEnd"/>
      <w:r>
        <w:t xml:space="preserve"> for </w:t>
      </w:r>
      <w:r w:rsidRPr="00D22D9C">
        <w:rPr>
          <w:b/>
        </w:rPr>
        <w:t>Login Window</w:t>
      </w:r>
    </w:p>
    <w:p w14:paraId="2BE019C4" w14:textId="77777777" w:rsidR="00C02A11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JPanel</w:t>
      </w:r>
      <w:proofErr w:type="spellEnd"/>
      <w:r>
        <w:t xml:space="preserve"> for </w:t>
      </w:r>
      <w:r w:rsidRPr="00D22D9C">
        <w:rPr>
          <w:b/>
        </w:rPr>
        <w:t>panels</w:t>
      </w:r>
    </w:p>
    <w:p w14:paraId="4F4936F7" w14:textId="77777777" w:rsidR="00C02A11" w:rsidRPr="00D22D9C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  <w:rPr>
          <w:b/>
        </w:rPr>
      </w:pPr>
      <w:proofErr w:type="spellStart"/>
      <w:r w:rsidRPr="00D22D9C">
        <w:rPr>
          <w:b/>
        </w:rPr>
        <w:t>JLabel</w:t>
      </w:r>
      <w:proofErr w:type="spellEnd"/>
    </w:p>
    <w:p w14:paraId="46CE7580" w14:textId="77777777" w:rsidR="00C02A11" w:rsidRDefault="00C02A11" w:rsidP="00C02A11">
      <w:pPr>
        <w:pStyle w:val="ListParagraph"/>
        <w:numPr>
          <w:ilvl w:val="0"/>
          <w:numId w:val="17"/>
        </w:numPr>
        <w:spacing w:line="360" w:lineRule="auto"/>
        <w:ind w:left="1800"/>
        <w:jc w:val="both"/>
      </w:pPr>
      <w:r w:rsidRPr="00D22D9C">
        <w:rPr>
          <w:b/>
        </w:rPr>
        <w:t>Text</w:t>
      </w:r>
      <w:r>
        <w:t>: Username and Password</w:t>
      </w:r>
    </w:p>
    <w:p w14:paraId="797E8C2F" w14:textId="77777777" w:rsidR="00C02A11" w:rsidRDefault="00C02A11" w:rsidP="00C02A11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JTextField</w:t>
      </w:r>
      <w:proofErr w:type="spellEnd"/>
      <w:r>
        <w:t xml:space="preserve"> to input </w:t>
      </w:r>
      <w:r w:rsidRPr="00D22D9C">
        <w:rPr>
          <w:b/>
        </w:rPr>
        <w:t>username</w:t>
      </w:r>
    </w:p>
    <w:p w14:paraId="06D4DB5E" w14:textId="77777777" w:rsidR="00C02A11" w:rsidRDefault="00C02A11" w:rsidP="00C02A11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JPasswordField</w:t>
      </w:r>
      <w:proofErr w:type="spellEnd"/>
      <w:r>
        <w:t xml:space="preserve"> to input </w:t>
      </w:r>
      <w:r w:rsidRPr="00D22D9C">
        <w:rPr>
          <w:b/>
        </w:rPr>
        <w:t>password</w:t>
      </w:r>
    </w:p>
    <w:p w14:paraId="2EF05507" w14:textId="77777777" w:rsidR="00C02A11" w:rsidRPr="00201D7F" w:rsidRDefault="00C02A11" w:rsidP="00C02A11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JButton</w:t>
      </w:r>
      <w:proofErr w:type="spellEnd"/>
      <w:r>
        <w:t xml:space="preserve"> for </w:t>
      </w:r>
      <w:r w:rsidRPr="00D22D9C">
        <w:rPr>
          <w:b/>
        </w:rPr>
        <w:t>Login</w:t>
      </w:r>
      <w:r>
        <w:t xml:space="preserve"> </w:t>
      </w:r>
      <w:r w:rsidRPr="00D22D9C">
        <w:rPr>
          <w:b/>
        </w:rPr>
        <w:t>Button</w:t>
      </w:r>
      <w:r w:rsidRPr="00AD48EE">
        <w:t xml:space="preserve">, </w:t>
      </w:r>
      <w:r>
        <w:rPr>
          <w:b/>
        </w:rPr>
        <w:t>Reset Button</w:t>
      </w:r>
      <w:r w:rsidRPr="00AD48EE">
        <w:t xml:space="preserve">, </w:t>
      </w:r>
      <w:r w:rsidRPr="00116DEF">
        <w:rPr>
          <w:b/>
        </w:rPr>
        <w:t>Register Button</w:t>
      </w:r>
      <w:r>
        <w:t xml:space="preserve">, </w:t>
      </w:r>
      <w:r w:rsidRPr="00AD48EE">
        <w:rPr>
          <w:b/>
        </w:rPr>
        <w:t>Exit Button</w:t>
      </w:r>
      <w:r>
        <w:t xml:space="preserve"> (icon: exit.png)</w:t>
      </w:r>
    </w:p>
    <w:p w14:paraId="54FACA01" w14:textId="552D7FCA" w:rsidR="00C02A11" w:rsidRPr="00912C62" w:rsidRDefault="00C02A11" w:rsidP="00C02A11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r>
        <w:rPr>
          <w:b/>
        </w:rPr>
        <w:t xml:space="preserve">Video </w:t>
      </w:r>
      <w:r w:rsidRPr="003434FB">
        <w:t>to</w:t>
      </w:r>
      <w:r>
        <w:rPr>
          <w:b/>
        </w:rPr>
        <w:t xml:space="preserve"> </w:t>
      </w:r>
      <w:r w:rsidRPr="0022294C">
        <w:t>display promotional video about</w:t>
      </w:r>
      <w:r>
        <w:rPr>
          <w:b/>
        </w:rPr>
        <w:t xml:space="preserve"> Bluejack Market</w:t>
      </w:r>
      <w:r w:rsidR="0087302A">
        <w:rPr>
          <w:b/>
        </w:rPr>
        <w:t xml:space="preserve"> </w:t>
      </w:r>
      <w:r w:rsidR="0087302A" w:rsidRPr="0087302A">
        <w:t>(video:</w:t>
      </w:r>
      <w:r w:rsidR="0087302A">
        <w:t xml:space="preserve"> about.mpg)</w:t>
      </w:r>
    </w:p>
    <w:p w14:paraId="73ACECFD" w14:textId="77777777" w:rsidR="00C02A11" w:rsidRDefault="00C02A11" w:rsidP="00C02A11">
      <w:pPr>
        <w:pStyle w:val="ListParagraph"/>
        <w:spacing w:line="360" w:lineRule="auto"/>
        <w:jc w:val="both"/>
        <w:rPr>
          <w:b/>
        </w:rPr>
      </w:pPr>
      <w:r>
        <w:rPr>
          <w:b/>
        </w:rPr>
        <w:t>Description</w:t>
      </w:r>
      <w:r w:rsidRPr="00CA1D52">
        <w:rPr>
          <w:b/>
        </w:rPr>
        <w:t>:</w:t>
      </w:r>
    </w:p>
    <w:p w14:paraId="4C0CA79C" w14:textId="77777777" w:rsidR="00C02A11" w:rsidRPr="00F66EFF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  <w:rPr>
          <w:b/>
        </w:rPr>
      </w:pPr>
      <w:r>
        <w:lastRenderedPageBreak/>
        <w:t xml:space="preserve">If user </w:t>
      </w:r>
      <w:r w:rsidRPr="0087302A">
        <w:t>clicks</w:t>
      </w:r>
      <w:r>
        <w:t xml:space="preserve"> the </w:t>
      </w:r>
      <w:r w:rsidRPr="0087302A">
        <w:rPr>
          <w:b/>
        </w:rPr>
        <w:t>Login Button</w:t>
      </w:r>
      <w:r>
        <w:t xml:space="preserve">, the program will </w:t>
      </w:r>
    </w:p>
    <w:p w14:paraId="1C86F5B3" w14:textId="148526D0" w:rsidR="00C02A11" w:rsidRPr="00116DEF" w:rsidRDefault="00C02A11" w:rsidP="00C02A11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b/>
        </w:rPr>
      </w:pPr>
      <w:r>
        <w:t xml:space="preserve">Validate </w:t>
      </w:r>
      <w:r w:rsidRPr="00D22D9C">
        <w:rPr>
          <w:b/>
        </w:rPr>
        <w:t>username cannot be empty</w:t>
      </w:r>
      <w:r>
        <w:t xml:space="preserve">. If </w:t>
      </w:r>
      <w:r w:rsidRPr="00D22D9C">
        <w:rPr>
          <w:b/>
        </w:rPr>
        <w:t>username</w:t>
      </w:r>
      <w:r>
        <w:t xml:space="preserve"> is </w:t>
      </w:r>
      <w:r w:rsidRPr="00D22D9C">
        <w:rPr>
          <w:b/>
        </w:rPr>
        <w:t>empty</w:t>
      </w:r>
      <w:r>
        <w:t>, show message “</w:t>
      </w:r>
      <w:r w:rsidRPr="00082628">
        <w:rPr>
          <w:b/>
        </w:rPr>
        <w:t>Usern</w:t>
      </w:r>
      <w:r w:rsidRPr="00D22D9C">
        <w:rPr>
          <w:b/>
        </w:rPr>
        <w:t>ame must be filled</w:t>
      </w:r>
      <w:r>
        <w:t>”.</w:t>
      </w:r>
    </w:p>
    <w:p w14:paraId="008C8855" w14:textId="40EA4707" w:rsidR="00C02A11" w:rsidRPr="00810D70" w:rsidRDefault="00C02A11" w:rsidP="00C02A11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b/>
        </w:rPr>
      </w:pPr>
      <w:r>
        <w:t xml:space="preserve">Validate </w:t>
      </w:r>
      <w:r w:rsidRPr="00116DEF">
        <w:rPr>
          <w:b/>
        </w:rPr>
        <w:t>password cannot be empty</w:t>
      </w:r>
      <w:r>
        <w:t xml:space="preserve">. If </w:t>
      </w:r>
      <w:r w:rsidRPr="00116DEF">
        <w:rPr>
          <w:b/>
        </w:rPr>
        <w:t>password</w:t>
      </w:r>
      <w:r>
        <w:t xml:space="preserve"> is </w:t>
      </w:r>
      <w:r w:rsidRPr="00116DEF">
        <w:rPr>
          <w:b/>
        </w:rPr>
        <w:t>empty</w:t>
      </w:r>
      <w:r>
        <w:t>, show message “</w:t>
      </w:r>
      <w:r>
        <w:rPr>
          <w:b/>
        </w:rPr>
        <w:t>Password</w:t>
      </w:r>
      <w:r w:rsidRPr="00D22D9C">
        <w:rPr>
          <w:b/>
        </w:rPr>
        <w:t xml:space="preserve"> must be filled</w:t>
      </w:r>
      <w:r>
        <w:t>”.</w:t>
      </w:r>
    </w:p>
    <w:p w14:paraId="2A56D01D" w14:textId="063F646C" w:rsidR="00C02A11" w:rsidRPr="00810D70" w:rsidRDefault="00C02A11" w:rsidP="00C02A11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b/>
        </w:rPr>
      </w:pPr>
      <w:r>
        <w:t xml:space="preserve">Validate </w:t>
      </w:r>
      <w:r w:rsidRPr="00D22D9C">
        <w:rPr>
          <w:b/>
        </w:rPr>
        <w:t>username and password</w:t>
      </w:r>
      <w:r>
        <w:t xml:space="preserve"> </w:t>
      </w:r>
      <w:r w:rsidRPr="0087302A">
        <w:rPr>
          <w:b/>
        </w:rPr>
        <w:t>must be valid</w:t>
      </w:r>
      <w:r>
        <w:t xml:space="preserve"> according to the registered users list (when user registers, his / her username and password will be saved in the list). If username and password is </w:t>
      </w:r>
      <w:r w:rsidRPr="00842090">
        <w:rPr>
          <w:b/>
        </w:rPr>
        <w:t>not valid</w:t>
      </w:r>
      <w:r>
        <w:t>, show message “</w:t>
      </w:r>
      <w:r w:rsidRPr="00D22D9C">
        <w:rPr>
          <w:b/>
        </w:rPr>
        <w:t xml:space="preserve">Username or password </w:t>
      </w:r>
      <w:r w:rsidR="0087302A">
        <w:rPr>
          <w:b/>
        </w:rPr>
        <w:t>is invalid</w:t>
      </w:r>
      <w:r>
        <w:t>”.</w:t>
      </w:r>
    </w:p>
    <w:p w14:paraId="5F7ABAF5" w14:textId="77777777" w:rsidR="00C02A11" w:rsidRPr="00F66EFF" w:rsidRDefault="00C02A11" w:rsidP="00C02A11">
      <w:pPr>
        <w:pStyle w:val="ListParagraph"/>
        <w:numPr>
          <w:ilvl w:val="1"/>
          <w:numId w:val="33"/>
        </w:numPr>
        <w:spacing w:line="360" w:lineRule="auto"/>
        <w:ind w:left="1800"/>
        <w:jc w:val="both"/>
        <w:rPr>
          <w:b/>
        </w:rPr>
      </w:pPr>
      <w:r>
        <w:t xml:space="preserve">If all fields are </w:t>
      </w:r>
      <w:r w:rsidRPr="0087302A">
        <w:rPr>
          <w:b/>
        </w:rPr>
        <w:t>validated</w:t>
      </w:r>
      <w:r>
        <w:t xml:space="preserve"> </w:t>
      </w:r>
      <w:r w:rsidRPr="00D22D9C">
        <w:rPr>
          <w:b/>
        </w:rPr>
        <w:t>successfully</w:t>
      </w:r>
      <w:r>
        <w:t xml:space="preserve">, the </w:t>
      </w:r>
      <w:r w:rsidRPr="00D22D9C">
        <w:rPr>
          <w:b/>
        </w:rPr>
        <w:t>Login page</w:t>
      </w:r>
      <w:r>
        <w:t xml:space="preserve"> will be </w:t>
      </w:r>
      <w:proofErr w:type="gramStart"/>
      <w:r w:rsidRPr="00D22D9C">
        <w:rPr>
          <w:b/>
        </w:rPr>
        <w:t>closed</w:t>
      </w:r>
      <w:proofErr w:type="gramEnd"/>
      <w:r>
        <w:t xml:space="preserve"> and then </w:t>
      </w:r>
      <w:r w:rsidRPr="00912C62">
        <w:rPr>
          <w:b/>
        </w:rPr>
        <w:t>Main page</w:t>
      </w:r>
      <w:r w:rsidRPr="00912C62">
        <w:t xml:space="preserve"> will be displayed.</w:t>
      </w:r>
    </w:p>
    <w:p w14:paraId="026326DB" w14:textId="77777777" w:rsidR="00C02A11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</w:pPr>
      <w:r w:rsidRPr="00F66EFF">
        <w:t>If user</w:t>
      </w:r>
      <w:r>
        <w:t xml:space="preserve"> clicks the </w:t>
      </w:r>
      <w:r w:rsidRPr="0087302A">
        <w:rPr>
          <w:b/>
        </w:rPr>
        <w:t>Reset Button</w:t>
      </w:r>
      <w:r>
        <w:t>, the program will</w:t>
      </w:r>
    </w:p>
    <w:p w14:paraId="30D65343" w14:textId="77777777" w:rsidR="00C02A11" w:rsidRDefault="00C02A11" w:rsidP="00C02A11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>Clear all fields.</w:t>
      </w:r>
    </w:p>
    <w:p w14:paraId="2944F18F" w14:textId="77777777" w:rsidR="00C02A11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</w:pPr>
      <w:r>
        <w:t xml:space="preserve">If user clicks the </w:t>
      </w:r>
      <w:r w:rsidRPr="0087302A">
        <w:rPr>
          <w:b/>
        </w:rPr>
        <w:t>Register Button</w:t>
      </w:r>
      <w:r>
        <w:t>, the program will</w:t>
      </w:r>
    </w:p>
    <w:p w14:paraId="54F3B89D" w14:textId="77777777" w:rsidR="00C02A11" w:rsidRDefault="00C02A11" w:rsidP="00C02A11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 w:rsidRPr="00F66EFF">
        <w:t>Close</w:t>
      </w:r>
      <w:r>
        <w:rPr>
          <w:b/>
        </w:rPr>
        <w:t xml:space="preserve"> </w:t>
      </w:r>
      <w:r w:rsidRPr="00F66EFF">
        <w:t>the</w:t>
      </w:r>
      <w:r>
        <w:rPr>
          <w:b/>
        </w:rPr>
        <w:t xml:space="preserve"> </w:t>
      </w:r>
      <w:r w:rsidRPr="00D22D9C">
        <w:rPr>
          <w:b/>
        </w:rPr>
        <w:t>Login page</w:t>
      </w:r>
      <w:r>
        <w:t xml:space="preserve"> and open </w:t>
      </w:r>
      <w:r>
        <w:rPr>
          <w:b/>
        </w:rPr>
        <w:t>Register</w:t>
      </w:r>
      <w:r w:rsidRPr="00912C62">
        <w:rPr>
          <w:b/>
        </w:rPr>
        <w:t xml:space="preserve"> page</w:t>
      </w:r>
      <w:r w:rsidRPr="00912C62">
        <w:t>.</w:t>
      </w:r>
    </w:p>
    <w:p w14:paraId="24FE4BAF" w14:textId="77777777" w:rsidR="00C02A11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</w:pPr>
      <w:r>
        <w:t xml:space="preserve">If user clicks the </w:t>
      </w:r>
      <w:r w:rsidRPr="0087302A">
        <w:rPr>
          <w:b/>
        </w:rPr>
        <w:t>Exit Button</w:t>
      </w:r>
      <w:r>
        <w:t>, the program will</w:t>
      </w:r>
    </w:p>
    <w:p w14:paraId="4AAA3A96" w14:textId="77777777" w:rsidR="00C02A11" w:rsidRDefault="00C02A11" w:rsidP="00C02A11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>Close the application.</w:t>
      </w:r>
    </w:p>
    <w:p w14:paraId="7F96674D" w14:textId="77777777" w:rsidR="00C02A11" w:rsidRDefault="00C02A11" w:rsidP="00C02A11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</w:rPr>
        <w:br w:type="page"/>
      </w:r>
      <w:r>
        <w:rPr>
          <w:b/>
        </w:rPr>
        <w:lastRenderedPageBreak/>
        <w:t>Register Page</w:t>
      </w:r>
    </w:p>
    <w:p w14:paraId="4805FADF" w14:textId="77777777" w:rsidR="00C02A11" w:rsidRDefault="00C02A11" w:rsidP="00C02A11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3677FFD4" wp14:editId="349E3292">
            <wp:extent cx="6273165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0744" w14:textId="77777777" w:rsidR="00C02A11" w:rsidRDefault="00C02A11" w:rsidP="00C02A11">
      <w:pPr>
        <w:spacing w:line="360" w:lineRule="auto"/>
        <w:ind w:left="720"/>
        <w:jc w:val="both"/>
      </w:pPr>
      <w:r>
        <w:t xml:space="preserve">The program will display a </w:t>
      </w:r>
      <w:r>
        <w:rPr>
          <w:b/>
        </w:rPr>
        <w:t>Register</w:t>
      </w:r>
      <w:r w:rsidRPr="0079661A">
        <w:rPr>
          <w:b/>
        </w:rPr>
        <w:t xml:space="preserve"> </w:t>
      </w:r>
      <w:r>
        <w:rPr>
          <w:b/>
        </w:rPr>
        <w:t>P</w:t>
      </w:r>
      <w:r w:rsidRPr="0079661A">
        <w:rPr>
          <w:b/>
        </w:rPr>
        <w:t>age</w:t>
      </w:r>
      <w:r>
        <w:t xml:space="preserve"> used to register new user data</w:t>
      </w:r>
    </w:p>
    <w:p w14:paraId="58D7A54A" w14:textId="77777777" w:rsidR="00497185" w:rsidRDefault="00497185" w:rsidP="00C02A11">
      <w:pPr>
        <w:pStyle w:val="ListParagraph"/>
        <w:spacing w:line="360" w:lineRule="auto"/>
        <w:jc w:val="both"/>
        <w:rPr>
          <w:b/>
        </w:rPr>
      </w:pPr>
    </w:p>
    <w:p w14:paraId="530195C4" w14:textId="5A4309B1" w:rsidR="00C02A11" w:rsidRPr="00B77F47" w:rsidRDefault="00C02A11" w:rsidP="00C02A11">
      <w:pPr>
        <w:pStyle w:val="ListParagraph"/>
        <w:spacing w:line="360" w:lineRule="auto"/>
        <w:jc w:val="both"/>
      </w:pPr>
      <w:r w:rsidRPr="00B77F47">
        <w:rPr>
          <w:b/>
        </w:rPr>
        <w:t>List of components:</w:t>
      </w:r>
    </w:p>
    <w:p w14:paraId="7EDB66C7" w14:textId="77777777" w:rsidR="00C02A11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JFrame</w:t>
      </w:r>
      <w:proofErr w:type="spellEnd"/>
      <w:r>
        <w:t xml:space="preserve"> for </w:t>
      </w:r>
      <w:r>
        <w:rPr>
          <w:b/>
        </w:rPr>
        <w:t>Register</w:t>
      </w:r>
      <w:r w:rsidRPr="00D22D9C">
        <w:rPr>
          <w:b/>
        </w:rPr>
        <w:t xml:space="preserve"> Window</w:t>
      </w:r>
    </w:p>
    <w:p w14:paraId="4202D3AF" w14:textId="77777777" w:rsidR="00C02A11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JPanel</w:t>
      </w:r>
      <w:proofErr w:type="spellEnd"/>
      <w:r>
        <w:t xml:space="preserve"> for </w:t>
      </w:r>
      <w:r w:rsidRPr="00D22D9C">
        <w:rPr>
          <w:b/>
        </w:rPr>
        <w:t>panels</w:t>
      </w:r>
    </w:p>
    <w:p w14:paraId="017FAFED" w14:textId="77777777" w:rsidR="00C02A11" w:rsidRPr="00D22D9C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  <w:rPr>
          <w:b/>
        </w:rPr>
      </w:pPr>
      <w:proofErr w:type="spellStart"/>
      <w:r w:rsidRPr="00D22D9C">
        <w:rPr>
          <w:b/>
        </w:rPr>
        <w:t>JLabel</w:t>
      </w:r>
      <w:proofErr w:type="spellEnd"/>
    </w:p>
    <w:p w14:paraId="1A8CD84A" w14:textId="77777777" w:rsidR="00C02A11" w:rsidRDefault="00C02A11" w:rsidP="00C02A11">
      <w:pPr>
        <w:pStyle w:val="ListParagraph"/>
        <w:numPr>
          <w:ilvl w:val="0"/>
          <w:numId w:val="17"/>
        </w:numPr>
        <w:spacing w:line="360" w:lineRule="auto"/>
        <w:ind w:left="1800"/>
        <w:jc w:val="both"/>
      </w:pPr>
      <w:r w:rsidRPr="00D22D9C">
        <w:rPr>
          <w:b/>
        </w:rPr>
        <w:t>Text</w:t>
      </w:r>
      <w:r>
        <w:t>: Username, Password, and Confirm Password</w:t>
      </w:r>
    </w:p>
    <w:p w14:paraId="28524369" w14:textId="77777777" w:rsidR="00C02A11" w:rsidRDefault="00C02A11" w:rsidP="00C02A11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JTextField</w:t>
      </w:r>
      <w:proofErr w:type="spellEnd"/>
      <w:r>
        <w:t xml:space="preserve"> to input </w:t>
      </w:r>
      <w:r w:rsidRPr="00D22D9C">
        <w:rPr>
          <w:b/>
        </w:rPr>
        <w:t>username</w:t>
      </w:r>
    </w:p>
    <w:p w14:paraId="76F0DEC8" w14:textId="77777777" w:rsidR="00C02A11" w:rsidRDefault="00C02A11" w:rsidP="00C02A11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JPasswordField</w:t>
      </w:r>
      <w:proofErr w:type="spellEnd"/>
      <w:r>
        <w:t xml:space="preserve"> to input </w:t>
      </w:r>
      <w:r w:rsidRPr="00D22D9C">
        <w:rPr>
          <w:b/>
        </w:rPr>
        <w:t>password</w:t>
      </w:r>
      <w:r>
        <w:rPr>
          <w:b/>
        </w:rPr>
        <w:t xml:space="preserve"> </w:t>
      </w:r>
      <w:r w:rsidRPr="00116DEF">
        <w:t xml:space="preserve">and input </w:t>
      </w:r>
      <w:r w:rsidRPr="00116DEF">
        <w:rPr>
          <w:b/>
        </w:rPr>
        <w:t>confirm password</w:t>
      </w:r>
    </w:p>
    <w:p w14:paraId="119F99BB" w14:textId="77777777" w:rsidR="00C02A11" w:rsidRPr="00201D7F" w:rsidRDefault="00C02A11" w:rsidP="00C02A11">
      <w:pPr>
        <w:pStyle w:val="ListParagraph"/>
        <w:numPr>
          <w:ilvl w:val="0"/>
          <w:numId w:val="18"/>
        </w:numPr>
        <w:spacing w:line="360" w:lineRule="auto"/>
        <w:ind w:left="1440"/>
        <w:jc w:val="both"/>
      </w:pPr>
      <w:proofErr w:type="spellStart"/>
      <w:r w:rsidRPr="00D22D9C">
        <w:rPr>
          <w:b/>
        </w:rPr>
        <w:t>JButton</w:t>
      </w:r>
      <w:proofErr w:type="spellEnd"/>
      <w:r>
        <w:t xml:space="preserve"> for </w:t>
      </w:r>
      <w:r>
        <w:rPr>
          <w:b/>
        </w:rPr>
        <w:t xml:space="preserve">Register </w:t>
      </w:r>
      <w:r w:rsidRPr="00D22D9C">
        <w:rPr>
          <w:b/>
        </w:rPr>
        <w:t>Button</w:t>
      </w:r>
      <w:r w:rsidRPr="00AD48EE">
        <w:t xml:space="preserve">, </w:t>
      </w:r>
      <w:r>
        <w:rPr>
          <w:b/>
        </w:rPr>
        <w:t>Reset Button</w:t>
      </w:r>
      <w:r w:rsidRPr="00AD48EE">
        <w:t xml:space="preserve">, </w:t>
      </w:r>
      <w:r>
        <w:rPr>
          <w:b/>
        </w:rPr>
        <w:t xml:space="preserve">Back </w:t>
      </w:r>
      <w:r w:rsidRPr="00AD48EE">
        <w:rPr>
          <w:b/>
        </w:rPr>
        <w:t>Button</w:t>
      </w:r>
      <w:r w:rsidRPr="00116DEF">
        <w:t>,</w:t>
      </w:r>
      <w:r>
        <w:rPr>
          <w:b/>
        </w:rPr>
        <w:t xml:space="preserve"> Exit Button</w:t>
      </w:r>
      <w:r>
        <w:t xml:space="preserve"> (icon: exit.png)</w:t>
      </w:r>
    </w:p>
    <w:p w14:paraId="7C597954" w14:textId="77777777" w:rsidR="00497185" w:rsidRDefault="00497185" w:rsidP="00C02A11">
      <w:pPr>
        <w:pStyle w:val="ListParagraph"/>
        <w:spacing w:line="360" w:lineRule="auto"/>
        <w:jc w:val="both"/>
        <w:rPr>
          <w:b/>
        </w:rPr>
      </w:pPr>
    </w:p>
    <w:p w14:paraId="32D94891" w14:textId="059D3DD3" w:rsidR="00C02A11" w:rsidRDefault="00C02A11" w:rsidP="00C02A11">
      <w:pPr>
        <w:pStyle w:val="ListParagraph"/>
        <w:spacing w:line="360" w:lineRule="auto"/>
        <w:jc w:val="both"/>
        <w:rPr>
          <w:b/>
        </w:rPr>
      </w:pPr>
      <w:r>
        <w:rPr>
          <w:b/>
        </w:rPr>
        <w:t>Description</w:t>
      </w:r>
      <w:r w:rsidRPr="00CA1D52">
        <w:rPr>
          <w:b/>
        </w:rPr>
        <w:t>:</w:t>
      </w:r>
    </w:p>
    <w:p w14:paraId="54C1ADE7" w14:textId="77777777" w:rsidR="00C02A11" w:rsidRPr="00F66EFF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  <w:rPr>
          <w:b/>
        </w:rPr>
      </w:pPr>
      <w:r>
        <w:t xml:space="preserve">If user </w:t>
      </w:r>
      <w:r w:rsidRPr="0087302A">
        <w:t>clicks</w:t>
      </w:r>
      <w:r>
        <w:t xml:space="preserve"> the </w:t>
      </w:r>
      <w:r>
        <w:rPr>
          <w:b/>
        </w:rPr>
        <w:t>Register</w:t>
      </w:r>
      <w:r w:rsidRPr="00D22D9C">
        <w:rPr>
          <w:b/>
        </w:rPr>
        <w:t xml:space="preserve"> Button</w:t>
      </w:r>
      <w:r>
        <w:t xml:space="preserve">, the program will </w:t>
      </w:r>
    </w:p>
    <w:p w14:paraId="25395ED8" w14:textId="06B3F950" w:rsidR="00C02A11" w:rsidRPr="00116DEF" w:rsidRDefault="00C02A11" w:rsidP="00C02A11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b/>
        </w:rPr>
      </w:pPr>
      <w:r>
        <w:t xml:space="preserve">Validate </w:t>
      </w:r>
      <w:r w:rsidRPr="00D22D9C">
        <w:rPr>
          <w:b/>
        </w:rPr>
        <w:t>username cannot be empty</w:t>
      </w:r>
      <w:r>
        <w:t xml:space="preserve">. If </w:t>
      </w:r>
      <w:r w:rsidRPr="00D22D9C">
        <w:rPr>
          <w:b/>
        </w:rPr>
        <w:t>username</w:t>
      </w:r>
      <w:r>
        <w:t xml:space="preserve"> is </w:t>
      </w:r>
      <w:r w:rsidRPr="00D22D9C">
        <w:rPr>
          <w:b/>
        </w:rPr>
        <w:t>empty</w:t>
      </w:r>
      <w:r>
        <w:t>, show message “</w:t>
      </w:r>
      <w:r w:rsidRPr="00082628">
        <w:rPr>
          <w:b/>
        </w:rPr>
        <w:t>Usern</w:t>
      </w:r>
      <w:r w:rsidRPr="00D22D9C">
        <w:rPr>
          <w:b/>
        </w:rPr>
        <w:t>ame must be filled</w:t>
      </w:r>
      <w:r>
        <w:t>”.</w:t>
      </w:r>
    </w:p>
    <w:p w14:paraId="24F85BD6" w14:textId="39836D3D" w:rsidR="00C02A11" w:rsidRPr="00116DEF" w:rsidRDefault="00C02A11" w:rsidP="00C02A11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b/>
        </w:rPr>
      </w:pPr>
      <w:r>
        <w:t xml:space="preserve">Validate </w:t>
      </w:r>
      <w:r w:rsidRPr="00116DEF">
        <w:rPr>
          <w:b/>
        </w:rPr>
        <w:t>password cannot be empty</w:t>
      </w:r>
      <w:r>
        <w:t xml:space="preserve">. If </w:t>
      </w:r>
      <w:r w:rsidRPr="00116DEF">
        <w:rPr>
          <w:b/>
        </w:rPr>
        <w:t>password</w:t>
      </w:r>
      <w:r>
        <w:t xml:space="preserve"> is </w:t>
      </w:r>
      <w:r w:rsidRPr="00116DEF">
        <w:rPr>
          <w:b/>
        </w:rPr>
        <w:t>empty</w:t>
      </w:r>
      <w:r>
        <w:t>, show message “</w:t>
      </w:r>
      <w:r>
        <w:rPr>
          <w:b/>
        </w:rPr>
        <w:t>Password</w:t>
      </w:r>
      <w:r w:rsidRPr="00D22D9C">
        <w:rPr>
          <w:b/>
        </w:rPr>
        <w:t xml:space="preserve"> must be filled</w:t>
      </w:r>
      <w:r>
        <w:t>”.</w:t>
      </w:r>
    </w:p>
    <w:p w14:paraId="66E7F2A3" w14:textId="085B9E12" w:rsidR="00C02A11" w:rsidRDefault="00C02A11" w:rsidP="00C02A11">
      <w:pPr>
        <w:pStyle w:val="ListParagraph"/>
        <w:numPr>
          <w:ilvl w:val="0"/>
          <w:numId w:val="33"/>
        </w:numPr>
        <w:spacing w:line="360" w:lineRule="auto"/>
        <w:ind w:left="1800"/>
        <w:jc w:val="both"/>
      </w:pPr>
      <w:r w:rsidRPr="00116DEF">
        <w:lastRenderedPageBreak/>
        <w:t xml:space="preserve">Validate </w:t>
      </w:r>
      <w:r w:rsidRPr="00116DEF">
        <w:rPr>
          <w:b/>
        </w:rPr>
        <w:t>password must be alphanumeric</w:t>
      </w:r>
      <w:r>
        <w:t xml:space="preserve">. If </w:t>
      </w:r>
      <w:r w:rsidRPr="00116DEF">
        <w:rPr>
          <w:b/>
        </w:rPr>
        <w:t>password</w:t>
      </w:r>
      <w:r>
        <w:t xml:space="preserve"> is </w:t>
      </w:r>
      <w:r w:rsidRPr="00116DEF">
        <w:rPr>
          <w:b/>
        </w:rPr>
        <w:t>not alphanumeric</w:t>
      </w:r>
      <w:r>
        <w:t>, show message “</w:t>
      </w:r>
      <w:r w:rsidRPr="00116DEF">
        <w:rPr>
          <w:b/>
        </w:rPr>
        <w:t>Password must be alphanumeric</w:t>
      </w:r>
      <w:r>
        <w:t>”.</w:t>
      </w:r>
    </w:p>
    <w:p w14:paraId="6B544582" w14:textId="77777777" w:rsidR="00C02A11" w:rsidRPr="00116DEF" w:rsidRDefault="00C02A11" w:rsidP="00C02A11">
      <w:pPr>
        <w:pStyle w:val="ListParagraph"/>
        <w:spacing w:line="360" w:lineRule="auto"/>
        <w:ind w:left="1800"/>
        <w:jc w:val="both"/>
      </w:pPr>
      <w:r w:rsidRPr="00935075">
        <w:rPr>
          <w:b/>
          <w:noProof/>
          <w:lang w:eastAsia="en-US"/>
        </w:rPr>
        <mc:AlternateContent>
          <mc:Choice Requires="wps">
            <w:drawing>
              <wp:inline distT="0" distB="0" distL="0" distR="0" wp14:anchorId="3406DA9D" wp14:editId="05FD8F22">
                <wp:extent cx="4965405" cy="1031358"/>
                <wp:effectExtent l="0" t="0" r="2603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405" cy="1031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9A842" w14:textId="77777777" w:rsidR="00C02A11" w:rsidRPr="00935075" w:rsidRDefault="00C02A11" w:rsidP="00C02A11">
                            <w:pPr>
                              <w:jc w:val="center"/>
                            </w:pPr>
                            <w:r w:rsidRPr="00935075">
                              <w:t>Example:</w:t>
                            </w:r>
                          </w:p>
                          <w:p w14:paraId="5948CA03" w14:textId="77777777" w:rsidR="00C02A11" w:rsidRPr="00935075" w:rsidRDefault="00C02A11" w:rsidP="00C02A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abcabc</w:t>
                            </w:r>
                            <w:r w:rsidRPr="00935075">
                              <w:rPr>
                                <w:b/>
                              </w:rPr>
                              <w:t xml:space="preserve"> (invalid)</w:t>
                            </w:r>
                          </w:p>
                          <w:p w14:paraId="587AAD5B" w14:textId="77777777" w:rsidR="00C02A11" w:rsidRPr="00935075" w:rsidRDefault="00C02A11" w:rsidP="00C02A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123123</w:t>
                            </w:r>
                            <w:r w:rsidRPr="00935075">
                              <w:rPr>
                                <w:b/>
                              </w:rPr>
                              <w:t xml:space="preserve"> (invalid)</w:t>
                            </w:r>
                          </w:p>
                          <w:p w14:paraId="755954D8" w14:textId="77777777" w:rsidR="00C02A11" w:rsidRDefault="00C02A11" w:rsidP="00C02A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a</w:t>
                            </w:r>
                            <w:r w:rsidRPr="00935075">
                              <w:t>bc123</w:t>
                            </w:r>
                            <w:r w:rsidRPr="00935075">
                              <w:rPr>
                                <w:b/>
                              </w:rPr>
                              <w:t xml:space="preserve"> (valid)</w:t>
                            </w:r>
                          </w:p>
                          <w:p w14:paraId="7F18EC09" w14:textId="77777777" w:rsidR="00C02A11" w:rsidRPr="0052355E" w:rsidRDefault="00C02A11" w:rsidP="00C02A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2355E">
                              <w:t>123abc</w:t>
                            </w:r>
                            <w:r>
                              <w:rPr>
                                <w:b/>
                              </w:rPr>
                              <w:t xml:space="preserve"> (valid)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06DA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1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">
                <v:textbox>
                  <w:txbxContent>
                    <w:p w14:paraId="3EC9A842" w14:textId="77777777" w:rsidR="00C02A11" w:rsidRPr="00935075" w:rsidRDefault="00C02A11" w:rsidP="00C02A11">
                      <w:pPr>
                        <w:jc w:val="center"/>
                      </w:pPr>
                      <w:r w:rsidRPr="00935075">
                        <w:t>Example:</w:t>
                      </w:r>
                    </w:p>
                    <w:p w14:paraId="5948CA03" w14:textId="77777777" w:rsidR="00C02A11" w:rsidRPr="00935075" w:rsidRDefault="00C02A11" w:rsidP="00C02A1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abcabc</w:t>
                      </w:r>
                      <w:proofErr w:type="spellEnd"/>
                      <w:r w:rsidRPr="00935075">
                        <w:rPr>
                          <w:b/>
                        </w:rPr>
                        <w:t xml:space="preserve"> (invalid)</w:t>
                      </w:r>
                    </w:p>
                    <w:p w14:paraId="587AAD5B" w14:textId="77777777" w:rsidR="00C02A11" w:rsidRPr="00935075" w:rsidRDefault="00C02A11" w:rsidP="00C02A11">
                      <w:pPr>
                        <w:jc w:val="center"/>
                        <w:rPr>
                          <w:b/>
                        </w:rPr>
                      </w:pPr>
                      <w:r>
                        <w:t>123123</w:t>
                      </w:r>
                      <w:r w:rsidRPr="00935075">
                        <w:rPr>
                          <w:b/>
                        </w:rPr>
                        <w:t xml:space="preserve"> (invalid)</w:t>
                      </w:r>
                    </w:p>
                    <w:p w14:paraId="755954D8" w14:textId="77777777" w:rsidR="00C02A11" w:rsidRDefault="00C02A11" w:rsidP="00C02A11">
                      <w:pPr>
                        <w:jc w:val="center"/>
                        <w:rPr>
                          <w:b/>
                        </w:rPr>
                      </w:pPr>
                      <w:r>
                        <w:t>a</w:t>
                      </w:r>
                      <w:r w:rsidRPr="00935075">
                        <w:t>bc123</w:t>
                      </w:r>
                      <w:r w:rsidRPr="00935075">
                        <w:rPr>
                          <w:b/>
                        </w:rPr>
                        <w:t xml:space="preserve"> (valid)</w:t>
                      </w:r>
                    </w:p>
                    <w:p w14:paraId="7F18EC09" w14:textId="77777777" w:rsidR="00C02A11" w:rsidRPr="0052355E" w:rsidRDefault="00C02A11" w:rsidP="00C02A11">
                      <w:pPr>
                        <w:jc w:val="center"/>
                        <w:rPr>
                          <w:b/>
                        </w:rPr>
                      </w:pPr>
                      <w:r w:rsidRPr="0052355E">
                        <w:t>123abc</w:t>
                      </w:r>
                      <w:r>
                        <w:rPr>
                          <w:b/>
                        </w:rPr>
                        <w:t xml:space="preserve"> (valid)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B7474" w14:textId="0243916F" w:rsidR="00C02A11" w:rsidRPr="00810D70" w:rsidRDefault="00C02A11" w:rsidP="00C02A11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b/>
        </w:rPr>
      </w:pPr>
      <w:r>
        <w:t xml:space="preserve">Validate </w:t>
      </w:r>
      <w:r>
        <w:rPr>
          <w:b/>
        </w:rPr>
        <w:t xml:space="preserve">confirm password </w:t>
      </w:r>
      <w:r w:rsidR="0087302A">
        <w:rPr>
          <w:b/>
        </w:rPr>
        <w:t>must match with password</w:t>
      </w:r>
      <w:r w:rsidRPr="00116DEF">
        <w:t>. If</w:t>
      </w:r>
      <w:r>
        <w:t xml:space="preserve"> </w:t>
      </w:r>
      <w:r w:rsidRPr="00116DEF">
        <w:rPr>
          <w:b/>
        </w:rPr>
        <w:t>confirm password</w:t>
      </w:r>
      <w:r>
        <w:t xml:space="preserve"> </w:t>
      </w:r>
      <w:r w:rsidR="0087302A" w:rsidRPr="0087302A">
        <w:rPr>
          <w:b/>
        </w:rPr>
        <w:t>doesn’t match with password</w:t>
      </w:r>
      <w:r>
        <w:t>, show message “</w:t>
      </w:r>
      <w:r w:rsidRPr="00116DEF">
        <w:rPr>
          <w:b/>
        </w:rPr>
        <w:t>Confirm Password must be filled</w:t>
      </w:r>
      <w:r>
        <w:t>”.</w:t>
      </w:r>
    </w:p>
    <w:p w14:paraId="3BAF5318" w14:textId="77777777" w:rsidR="00C02A11" w:rsidRPr="00F66EFF" w:rsidRDefault="00C02A11" w:rsidP="00C02A11">
      <w:pPr>
        <w:pStyle w:val="ListParagraph"/>
        <w:numPr>
          <w:ilvl w:val="1"/>
          <w:numId w:val="33"/>
        </w:numPr>
        <w:spacing w:line="360" w:lineRule="auto"/>
        <w:ind w:left="1800"/>
        <w:jc w:val="both"/>
        <w:rPr>
          <w:b/>
        </w:rPr>
      </w:pPr>
      <w:r>
        <w:t xml:space="preserve">If all fields are validated </w:t>
      </w:r>
      <w:r w:rsidRPr="00D22D9C">
        <w:rPr>
          <w:b/>
        </w:rPr>
        <w:t>successfully</w:t>
      </w:r>
      <w:r>
        <w:t xml:space="preserve">, register the user data in the system. Then, the </w:t>
      </w:r>
      <w:r>
        <w:rPr>
          <w:b/>
        </w:rPr>
        <w:t xml:space="preserve">Register </w:t>
      </w:r>
      <w:r w:rsidRPr="00D22D9C">
        <w:rPr>
          <w:b/>
        </w:rPr>
        <w:t>page</w:t>
      </w:r>
      <w:r>
        <w:t xml:space="preserve"> will be </w:t>
      </w:r>
      <w:proofErr w:type="gramStart"/>
      <w:r w:rsidRPr="00D22D9C">
        <w:rPr>
          <w:b/>
        </w:rPr>
        <w:t>closed</w:t>
      </w:r>
      <w:proofErr w:type="gramEnd"/>
      <w:r>
        <w:t xml:space="preserve"> and </w:t>
      </w:r>
      <w:r>
        <w:rPr>
          <w:b/>
        </w:rPr>
        <w:t xml:space="preserve">Login </w:t>
      </w:r>
      <w:r w:rsidRPr="00912C62">
        <w:rPr>
          <w:b/>
        </w:rPr>
        <w:t>page</w:t>
      </w:r>
      <w:r w:rsidRPr="00912C62">
        <w:t xml:space="preserve"> will be </w:t>
      </w:r>
      <w:r w:rsidRPr="0087302A">
        <w:rPr>
          <w:b/>
        </w:rPr>
        <w:t>displayed</w:t>
      </w:r>
      <w:r w:rsidRPr="00912C62">
        <w:t>.</w:t>
      </w:r>
    </w:p>
    <w:p w14:paraId="50138819" w14:textId="77777777" w:rsidR="00C02A11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</w:pPr>
      <w:r w:rsidRPr="00F66EFF">
        <w:t>If user</w:t>
      </w:r>
      <w:r>
        <w:t xml:space="preserve"> clicks the </w:t>
      </w:r>
      <w:r w:rsidRPr="0087302A">
        <w:rPr>
          <w:b/>
        </w:rPr>
        <w:t>Reset Button</w:t>
      </w:r>
      <w:r>
        <w:t>, the program will</w:t>
      </w:r>
    </w:p>
    <w:p w14:paraId="185912C2" w14:textId="77777777" w:rsidR="00C02A11" w:rsidRDefault="00C02A11" w:rsidP="00C02A11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>Clear all fields.</w:t>
      </w:r>
    </w:p>
    <w:p w14:paraId="2C3150A1" w14:textId="77777777" w:rsidR="00C02A11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</w:pPr>
      <w:r>
        <w:t xml:space="preserve">If user clicks the </w:t>
      </w:r>
      <w:r w:rsidRPr="0087302A">
        <w:rPr>
          <w:b/>
        </w:rPr>
        <w:t>Back Button</w:t>
      </w:r>
      <w:r>
        <w:t>, the program will</w:t>
      </w:r>
    </w:p>
    <w:p w14:paraId="7AEEF425" w14:textId="77777777" w:rsidR="00C02A11" w:rsidRDefault="00C02A11" w:rsidP="00C02A11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 w:rsidRPr="00F66EFF">
        <w:t>Close</w:t>
      </w:r>
      <w:r>
        <w:rPr>
          <w:b/>
        </w:rPr>
        <w:t xml:space="preserve"> </w:t>
      </w:r>
      <w:r w:rsidRPr="00F66EFF">
        <w:t>the</w:t>
      </w:r>
      <w:r>
        <w:rPr>
          <w:b/>
        </w:rPr>
        <w:t xml:space="preserve"> Register</w:t>
      </w:r>
      <w:r w:rsidRPr="00D22D9C">
        <w:rPr>
          <w:b/>
        </w:rPr>
        <w:t xml:space="preserve"> page</w:t>
      </w:r>
      <w:r>
        <w:t xml:space="preserve"> and open </w:t>
      </w:r>
      <w:r>
        <w:rPr>
          <w:b/>
        </w:rPr>
        <w:t>Login</w:t>
      </w:r>
      <w:r w:rsidRPr="00912C62">
        <w:rPr>
          <w:b/>
        </w:rPr>
        <w:t xml:space="preserve"> page</w:t>
      </w:r>
      <w:r w:rsidRPr="00912C62">
        <w:t>.</w:t>
      </w:r>
    </w:p>
    <w:p w14:paraId="3C193078" w14:textId="77777777" w:rsidR="00C02A11" w:rsidRDefault="00C02A11" w:rsidP="00C02A11">
      <w:pPr>
        <w:pStyle w:val="ListParagraph"/>
        <w:numPr>
          <w:ilvl w:val="0"/>
          <w:numId w:val="19"/>
        </w:numPr>
        <w:spacing w:line="360" w:lineRule="auto"/>
        <w:ind w:left="1080" w:firstLine="0"/>
        <w:jc w:val="both"/>
      </w:pPr>
      <w:r>
        <w:t xml:space="preserve">If user clicks the </w:t>
      </w:r>
      <w:r w:rsidRPr="0087302A">
        <w:rPr>
          <w:b/>
        </w:rPr>
        <w:t>Exit Button</w:t>
      </w:r>
      <w:r>
        <w:t>, the program will</w:t>
      </w:r>
      <w:r>
        <w:tab/>
      </w:r>
    </w:p>
    <w:p w14:paraId="2D653D58" w14:textId="77777777" w:rsidR="00C02A11" w:rsidRPr="00F66EFF" w:rsidRDefault="00C02A11" w:rsidP="00C02A11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>Close the application.</w:t>
      </w:r>
    </w:p>
    <w:p w14:paraId="1D0FCC60" w14:textId="641F2739" w:rsidR="00497185" w:rsidRDefault="00497185" w:rsidP="00C02A11">
      <w:pPr>
        <w:pStyle w:val="ListParagraph"/>
        <w:spacing w:line="360" w:lineRule="auto"/>
        <w:jc w:val="both"/>
        <w:rPr>
          <w:b/>
        </w:rPr>
      </w:pPr>
    </w:p>
    <w:p w14:paraId="1A30A3A1" w14:textId="77777777" w:rsidR="00497185" w:rsidRDefault="00497185" w:rsidP="00C02A11">
      <w:pPr>
        <w:pStyle w:val="ListParagraph"/>
        <w:spacing w:line="360" w:lineRule="auto"/>
        <w:jc w:val="both"/>
        <w:rPr>
          <w:b/>
        </w:rPr>
      </w:pPr>
    </w:p>
    <w:p w14:paraId="31B757D6" w14:textId="77777777" w:rsidR="00C02A11" w:rsidRDefault="00C02A11" w:rsidP="00C02A11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r>
        <w:rPr>
          <w:b/>
        </w:rPr>
        <w:t>Main Page</w:t>
      </w:r>
    </w:p>
    <w:p w14:paraId="61B178DE" w14:textId="68E3D042" w:rsidR="00C02A11" w:rsidRDefault="0027004D" w:rsidP="00C02A11">
      <w:pPr>
        <w:pStyle w:val="ListParagraph"/>
        <w:spacing w:line="360" w:lineRule="auto"/>
        <w:ind w:left="0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06B9748F" wp14:editId="495EDF19">
            <wp:extent cx="6280150" cy="33813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CB77" w14:textId="77777777" w:rsidR="00C02A11" w:rsidRPr="00F66EFF" w:rsidRDefault="00C02A11" w:rsidP="00C02A11">
      <w:pPr>
        <w:pStyle w:val="ListParagraph"/>
        <w:spacing w:line="360" w:lineRule="auto"/>
        <w:jc w:val="both"/>
        <w:rPr>
          <w:b/>
        </w:rPr>
      </w:pPr>
      <w:r w:rsidRPr="00F66EFF">
        <w:rPr>
          <w:b/>
        </w:rPr>
        <w:lastRenderedPageBreak/>
        <w:t>List of components:</w:t>
      </w:r>
    </w:p>
    <w:p w14:paraId="186886E0" w14:textId="77777777" w:rsidR="00C02A11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/>
        <w:jc w:val="both"/>
      </w:pPr>
      <w:proofErr w:type="spellStart"/>
      <w:r w:rsidRPr="00C362CF">
        <w:rPr>
          <w:b/>
        </w:rPr>
        <w:t>JFrame</w:t>
      </w:r>
      <w:proofErr w:type="spellEnd"/>
      <w:r>
        <w:t xml:space="preserve"> for </w:t>
      </w:r>
      <w:r w:rsidRPr="00912C62">
        <w:rPr>
          <w:b/>
        </w:rPr>
        <w:t>m</w:t>
      </w:r>
      <w:r w:rsidRPr="00C362CF">
        <w:rPr>
          <w:b/>
        </w:rPr>
        <w:t xml:space="preserve">ain </w:t>
      </w:r>
      <w:r>
        <w:rPr>
          <w:b/>
        </w:rPr>
        <w:t>window</w:t>
      </w:r>
    </w:p>
    <w:p w14:paraId="7D0AEF8D" w14:textId="77777777" w:rsidR="00C02A11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/>
        <w:jc w:val="both"/>
      </w:pPr>
      <w:proofErr w:type="spellStart"/>
      <w:r w:rsidRPr="00C362CF">
        <w:rPr>
          <w:b/>
        </w:rPr>
        <w:t>JTable</w:t>
      </w:r>
      <w:proofErr w:type="spellEnd"/>
      <w:r>
        <w:t xml:space="preserve"> for </w:t>
      </w:r>
      <w:r w:rsidRPr="00912C62">
        <w:rPr>
          <w:b/>
        </w:rPr>
        <w:t>list of</w:t>
      </w:r>
      <w:r>
        <w:t xml:space="preserve"> </w:t>
      </w:r>
      <w:r w:rsidRPr="00C362CF">
        <w:rPr>
          <w:b/>
        </w:rPr>
        <w:t>transaction</w:t>
      </w:r>
      <w:r>
        <w:rPr>
          <w:b/>
        </w:rPr>
        <w:t>s</w:t>
      </w:r>
    </w:p>
    <w:p w14:paraId="2794EC8F" w14:textId="174A4EDE" w:rsidR="00C02A11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/>
        <w:jc w:val="both"/>
      </w:pPr>
      <w:proofErr w:type="spellStart"/>
      <w:r w:rsidRPr="00C362CF">
        <w:rPr>
          <w:b/>
        </w:rPr>
        <w:t>JRadioButton</w:t>
      </w:r>
      <w:proofErr w:type="spellEnd"/>
      <w:r>
        <w:t xml:space="preserve"> for </w:t>
      </w:r>
      <w:r w:rsidRPr="00C408AE">
        <w:t>choos</w:t>
      </w:r>
      <w:r>
        <w:t xml:space="preserve">ing </w:t>
      </w:r>
      <w:r w:rsidR="005E6270" w:rsidRPr="005E6270">
        <w:rPr>
          <w:b/>
        </w:rPr>
        <w:t xml:space="preserve">image </w:t>
      </w:r>
      <w:r w:rsidRPr="005E6270">
        <w:rPr>
          <w:b/>
        </w:rPr>
        <w:t>size</w:t>
      </w:r>
      <w:r>
        <w:t xml:space="preserve"> (</w:t>
      </w:r>
      <w:r w:rsidRPr="00C362CF">
        <w:rPr>
          <w:b/>
        </w:rPr>
        <w:t>big size</w:t>
      </w:r>
      <w:r>
        <w:t xml:space="preserve"> and </w:t>
      </w:r>
      <w:r w:rsidRPr="00C362CF">
        <w:rPr>
          <w:b/>
        </w:rPr>
        <w:t>small size</w:t>
      </w:r>
      <w:r w:rsidRPr="00912C62">
        <w:t>)</w:t>
      </w:r>
    </w:p>
    <w:p w14:paraId="1743F900" w14:textId="77777777" w:rsidR="00C02A11" w:rsidRPr="00C362CF" w:rsidRDefault="00C02A11" w:rsidP="00C02A11">
      <w:pPr>
        <w:pStyle w:val="ListParagraph"/>
        <w:numPr>
          <w:ilvl w:val="0"/>
          <w:numId w:val="16"/>
        </w:numPr>
        <w:spacing w:line="360" w:lineRule="auto"/>
        <w:ind w:left="1080"/>
        <w:jc w:val="both"/>
        <w:rPr>
          <w:b/>
        </w:rPr>
      </w:pPr>
      <w:proofErr w:type="spellStart"/>
      <w:r w:rsidRPr="00C362CF">
        <w:rPr>
          <w:b/>
        </w:rPr>
        <w:t>JLabel</w:t>
      </w:r>
      <w:proofErr w:type="spellEnd"/>
      <w:r w:rsidRPr="00C362CF">
        <w:rPr>
          <w:b/>
        </w:rPr>
        <w:t xml:space="preserve"> </w:t>
      </w:r>
    </w:p>
    <w:p w14:paraId="25B440AE" w14:textId="465F576F" w:rsidR="00C02A11" w:rsidRPr="00B77F47" w:rsidRDefault="00C02A11" w:rsidP="00C02A11">
      <w:pPr>
        <w:pStyle w:val="ListParagraph"/>
        <w:numPr>
          <w:ilvl w:val="0"/>
          <w:numId w:val="21"/>
        </w:numPr>
        <w:spacing w:line="360" w:lineRule="auto"/>
        <w:ind w:left="1440"/>
        <w:jc w:val="both"/>
      </w:pPr>
      <w:r w:rsidRPr="00C362CF">
        <w:rPr>
          <w:b/>
        </w:rPr>
        <w:t>Icon</w:t>
      </w:r>
      <w:r>
        <w:t xml:space="preserve">: </w:t>
      </w:r>
      <w:r w:rsidR="005E6270">
        <w:t>Edit Icon (edit.png), Buy Items Icon (shop.png), Exit Icon (exit.png)</w:t>
      </w:r>
    </w:p>
    <w:p w14:paraId="2A080159" w14:textId="77777777" w:rsidR="00C02A11" w:rsidRDefault="00C02A11" w:rsidP="00C02A11">
      <w:pPr>
        <w:pStyle w:val="ListParagraph"/>
        <w:spacing w:line="360" w:lineRule="auto"/>
        <w:ind w:left="1080"/>
        <w:jc w:val="both"/>
        <w:rPr>
          <w:b/>
        </w:rPr>
      </w:pPr>
    </w:p>
    <w:p w14:paraId="1028877B" w14:textId="77777777" w:rsidR="00C02A11" w:rsidRDefault="00C02A11" w:rsidP="00C02A11">
      <w:pPr>
        <w:pStyle w:val="ListParagraph"/>
        <w:spacing w:line="360" w:lineRule="auto"/>
        <w:jc w:val="both"/>
        <w:rPr>
          <w:b/>
        </w:rPr>
      </w:pPr>
      <w:r>
        <w:rPr>
          <w:b/>
        </w:rPr>
        <w:t>Descriptions:</w:t>
      </w:r>
    </w:p>
    <w:p w14:paraId="7DE22C7B" w14:textId="26327DB8" w:rsidR="00C02A11" w:rsidRPr="00661E45" w:rsidRDefault="00C02A11" w:rsidP="00C02A11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b/>
        </w:rPr>
      </w:pPr>
      <w:r>
        <w:t>T</w:t>
      </w:r>
      <w:r w:rsidRPr="00D129D3">
        <w:t xml:space="preserve">here is </w:t>
      </w:r>
      <w:r w:rsidRPr="006310BE">
        <w:rPr>
          <w:b/>
        </w:rPr>
        <w:t>music</w:t>
      </w:r>
      <w:r w:rsidRPr="00D129D3">
        <w:t xml:space="preserve"> that will be </w:t>
      </w:r>
      <w:r w:rsidRPr="006310BE">
        <w:rPr>
          <w:b/>
        </w:rPr>
        <w:t>played</w:t>
      </w:r>
      <w:r>
        <w:rPr>
          <w:b/>
        </w:rPr>
        <w:t xml:space="preserve"> during the form opens </w:t>
      </w:r>
      <w:r w:rsidR="0027004D" w:rsidRPr="0027004D">
        <w:t>(</w:t>
      </w:r>
      <w:r w:rsidR="0027004D">
        <w:t>music: canon.wav</w:t>
      </w:r>
      <w:r w:rsidR="0027004D" w:rsidRPr="0027004D">
        <w:t>)</w:t>
      </w:r>
    </w:p>
    <w:p w14:paraId="68D170BA" w14:textId="66C3B1B8" w:rsidR="00C02A11" w:rsidRPr="0027004D" w:rsidRDefault="00C02A11" w:rsidP="00C02A11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b/>
        </w:rPr>
      </w:pPr>
      <w:r>
        <w:t xml:space="preserve">Display </w:t>
      </w:r>
      <w:r w:rsidRPr="00636C72">
        <w:rPr>
          <w:b/>
        </w:rPr>
        <w:t xml:space="preserve">list of available items </w:t>
      </w:r>
      <w:r>
        <w:t xml:space="preserve">to buy using </w:t>
      </w:r>
      <w:r w:rsidRPr="00636C72">
        <w:rPr>
          <w:b/>
        </w:rPr>
        <w:t>Graphics2D</w:t>
      </w:r>
      <w:r>
        <w:t xml:space="preserve">. There are </w:t>
      </w:r>
      <w:r w:rsidRPr="007D5405">
        <w:rPr>
          <w:b/>
        </w:rPr>
        <w:t xml:space="preserve">4 </w:t>
      </w:r>
      <w:r w:rsidR="008F155D">
        <w:rPr>
          <w:b/>
        </w:rPr>
        <w:t xml:space="preserve">currently </w:t>
      </w:r>
      <w:r w:rsidRPr="007D5405">
        <w:rPr>
          <w:b/>
        </w:rPr>
        <w:t>available items</w:t>
      </w:r>
      <w:r>
        <w:t xml:space="preserve"> in the store</w:t>
      </w:r>
      <w:r w:rsidR="008F155D">
        <w:t xml:space="preserve"> (the items list could be edited in the Edit Items page)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41"/>
        <w:gridCol w:w="2902"/>
        <w:gridCol w:w="2957"/>
      </w:tblGrid>
      <w:tr w:rsidR="0027004D" w14:paraId="317F5BE2" w14:textId="77777777" w:rsidTr="0027004D">
        <w:tc>
          <w:tcPr>
            <w:tcW w:w="3293" w:type="dxa"/>
            <w:shd w:val="clear" w:color="auto" w:fill="000000" w:themeFill="text1"/>
          </w:tcPr>
          <w:p w14:paraId="6639CD1C" w14:textId="44369CCD" w:rsidR="0027004D" w:rsidRPr="0027004D" w:rsidRDefault="0027004D" w:rsidP="0027004D">
            <w:pPr>
              <w:pStyle w:val="ListParagraph"/>
              <w:spacing w:line="360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27004D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293" w:type="dxa"/>
            <w:shd w:val="clear" w:color="auto" w:fill="000000" w:themeFill="text1"/>
          </w:tcPr>
          <w:p w14:paraId="527E9BDD" w14:textId="03676ABF" w:rsidR="0027004D" w:rsidRPr="0027004D" w:rsidRDefault="0027004D" w:rsidP="0027004D">
            <w:pPr>
              <w:pStyle w:val="ListParagraph"/>
              <w:spacing w:line="360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27004D">
              <w:rPr>
                <w:b/>
                <w:color w:val="FFFFFF" w:themeColor="background1"/>
              </w:rPr>
              <w:t>Price</w:t>
            </w:r>
          </w:p>
        </w:tc>
        <w:tc>
          <w:tcPr>
            <w:tcW w:w="3294" w:type="dxa"/>
            <w:shd w:val="clear" w:color="auto" w:fill="000000" w:themeFill="text1"/>
          </w:tcPr>
          <w:p w14:paraId="5E2E4E51" w14:textId="649C5C8E" w:rsidR="0027004D" w:rsidRPr="0027004D" w:rsidRDefault="0027004D" w:rsidP="0027004D">
            <w:pPr>
              <w:pStyle w:val="ListParagraph"/>
              <w:spacing w:line="360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27004D">
              <w:rPr>
                <w:b/>
                <w:color w:val="FFFFFF" w:themeColor="background1"/>
              </w:rPr>
              <w:t>Image</w:t>
            </w:r>
          </w:p>
        </w:tc>
      </w:tr>
      <w:tr w:rsidR="0027004D" w14:paraId="288864A6" w14:textId="77777777" w:rsidTr="0027004D">
        <w:tc>
          <w:tcPr>
            <w:tcW w:w="3293" w:type="dxa"/>
          </w:tcPr>
          <w:p w14:paraId="7DF4BA80" w14:textId="49F898ED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Notebook Case</w:t>
            </w:r>
          </w:p>
        </w:tc>
        <w:tc>
          <w:tcPr>
            <w:tcW w:w="3293" w:type="dxa"/>
          </w:tcPr>
          <w:p w14:paraId="30A3B2B1" w14:textId="29E0F92E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25000</w:t>
            </w:r>
          </w:p>
        </w:tc>
        <w:tc>
          <w:tcPr>
            <w:tcW w:w="3294" w:type="dxa"/>
          </w:tcPr>
          <w:p w14:paraId="130B0340" w14:textId="716029C7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case.png</w:t>
            </w:r>
          </w:p>
        </w:tc>
      </w:tr>
      <w:tr w:rsidR="0027004D" w14:paraId="1DBEBCF1" w14:textId="77777777" w:rsidTr="0027004D">
        <w:tc>
          <w:tcPr>
            <w:tcW w:w="3293" w:type="dxa"/>
          </w:tcPr>
          <w:p w14:paraId="138A0934" w14:textId="0C969F9A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Mouse</w:t>
            </w:r>
          </w:p>
        </w:tc>
        <w:tc>
          <w:tcPr>
            <w:tcW w:w="3293" w:type="dxa"/>
          </w:tcPr>
          <w:p w14:paraId="318FBBA6" w14:textId="3B1D7859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125000</w:t>
            </w:r>
          </w:p>
        </w:tc>
        <w:tc>
          <w:tcPr>
            <w:tcW w:w="3294" w:type="dxa"/>
          </w:tcPr>
          <w:p w14:paraId="721EAC23" w14:textId="6D84E90A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mouse.png</w:t>
            </w:r>
          </w:p>
        </w:tc>
      </w:tr>
      <w:tr w:rsidR="0027004D" w14:paraId="3AAECCEC" w14:textId="77777777" w:rsidTr="0027004D">
        <w:tc>
          <w:tcPr>
            <w:tcW w:w="3293" w:type="dxa"/>
          </w:tcPr>
          <w:p w14:paraId="396337B4" w14:textId="061509A6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Shoes</w:t>
            </w:r>
          </w:p>
        </w:tc>
        <w:tc>
          <w:tcPr>
            <w:tcW w:w="3293" w:type="dxa"/>
          </w:tcPr>
          <w:p w14:paraId="2E5CB92D" w14:textId="3C320817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300000</w:t>
            </w:r>
          </w:p>
        </w:tc>
        <w:tc>
          <w:tcPr>
            <w:tcW w:w="3294" w:type="dxa"/>
          </w:tcPr>
          <w:p w14:paraId="3638C372" w14:textId="6AF5B72B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shoes.png</w:t>
            </w:r>
          </w:p>
        </w:tc>
      </w:tr>
      <w:tr w:rsidR="0027004D" w14:paraId="1DC638B6" w14:textId="77777777" w:rsidTr="0027004D">
        <w:tc>
          <w:tcPr>
            <w:tcW w:w="3293" w:type="dxa"/>
          </w:tcPr>
          <w:p w14:paraId="14A09191" w14:textId="04B4FA01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T-Shirt</w:t>
            </w:r>
          </w:p>
        </w:tc>
        <w:tc>
          <w:tcPr>
            <w:tcW w:w="3293" w:type="dxa"/>
          </w:tcPr>
          <w:p w14:paraId="6EFD17A1" w14:textId="344C8C7E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75000</w:t>
            </w:r>
          </w:p>
        </w:tc>
        <w:tc>
          <w:tcPr>
            <w:tcW w:w="3294" w:type="dxa"/>
          </w:tcPr>
          <w:p w14:paraId="7E805EEA" w14:textId="3BB53DE1" w:rsidR="0027004D" w:rsidRPr="0027004D" w:rsidRDefault="0027004D" w:rsidP="0027004D">
            <w:pPr>
              <w:pStyle w:val="ListParagraph"/>
              <w:spacing w:line="360" w:lineRule="auto"/>
              <w:ind w:left="0"/>
              <w:jc w:val="both"/>
            </w:pPr>
            <w:r w:rsidRPr="0027004D">
              <w:t>t-shirt.png</w:t>
            </w:r>
          </w:p>
        </w:tc>
      </w:tr>
    </w:tbl>
    <w:p w14:paraId="43C6B75E" w14:textId="77777777" w:rsidR="00C02A11" w:rsidRPr="00661E45" w:rsidRDefault="00C02A11" w:rsidP="00C02A11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b/>
        </w:rPr>
      </w:pPr>
      <w:r>
        <w:t xml:space="preserve">Draw </w:t>
      </w:r>
      <w:r w:rsidRPr="006310BE">
        <w:rPr>
          <w:b/>
        </w:rPr>
        <w:t>a line</w:t>
      </w:r>
      <w:r>
        <w:t xml:space="preserve"> for separating </w:t>
      </w:r>
      <w:r w:rsidRPr="006310BE">
        <w:rPr>
          <w:b/>
        </w:rPr>
        <w:t>between list of</w:t>
      </w:r>
      <w:r>
        <w:rPr>
          <w:b/>
        </w:rPr>
        <w:t xml:space="preserve"> available</w:t>
      </w:r>
      <w:r w:rsidRPr="006310BE">
        <w:rPr>
          <w:b/>
        </w:rPr>
        <w:t xml:space="preserve"> item</w:t>
      </w:r>
      <w:r>
        <w:rPr>
          <w:b/>
        </w:rPr>
        <w:t>s</w:t>
      </w:r>
      <w:r w:rsidRPr="006310BE">
        <w:rPr>
          <w:b/>
        </w:rPr>
        <w:t xml:space="preserve"> and </w:t>
      </w:r>
      <w:r>
        <w:rPr>
          <w:b/>
        </w:rPr>
        <w:t>user’s cart</w:t>
      </w:r>
      <w:r>
        <w:t xml:space="preserve"> </w:t>
      </w:r>
    </w:p>
    <w:p w14:paraId="39756F2F" w14:textId="77777777" w:rsidR="00C02A11" w:rsidRPr="00657A15" w:rsidRDefault="00C02A11" w:rsidP="00C02A11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b/>
        </w:rPr>
      </w:pPr>
      <w:r>
        <w:t xml:space="preserve">Every </w:t>
      </w:r>
      <w:r w:rsidRPr="006310BE">
        <w:rPr>
          <w:b/>
        </w:rPr>
        <w:t>item on list item</w:t>
      </w:r>
      <w:r>
        <w:t xml:space="preserve"> have the following effect when </w:t>
      </w:r>
      <w:r w:rsidRPr="006310BE">
        <w:rPr>
          <w:b/>
        </w:rPr>
        <w:t>drag</w:t>
      </w:r>
      <w:r>
        <w:rPr>
          <w:b/>
        </w:rPr>
        <w:t>ged by mouse</w:t>
      </w:r>
      <w:r>
        <w:t>:</w:t>
      </w:r>
    </w:p>
    <w:p w14:paraId="69373656" w14:textId="77777777" w:rsidR="00C02A11" w:rsidRPr="00D854CB" w:rsidRDefault="00C02A11" w:rsidP="00C02A11">
      <w:pPr>
        <w:pStyle w:val="ListParagraph"/>
        <w:numPr>
          <w:ilvl w:val="0"/>
          <w:numId w:val="27"/>
        </w:numPr>
        <w:spacing w:line="360" w:lineRule="auto"/>
        <w:ind w:left="1440"/>
        <w:jc w:val="both"/>
        <w:rPr>
          <w:b/>
        </w:rPr>
      </w:pPr>
      <w:r>
        <w:t>The dragged item will follow the user’s mouse cursor.</w:t>
      </w:r>
    </w:p>
    <w:p w14:paraId="062C8066" w14:textId="122CBF10" w:rsidR="00C02A11" w:rsidRDefault="00C02A11" w:rsidP="00C02A11">
      <w:pPr>
        <w:pStyle w:val="ListParagraph"/>
        <w:numPr>
          <w:ilvl w:val="0"/>
          <w:numId w:val="27"/>
        </w:numPr>
        <w:spacing w:line="360" w:lineRule="auto"/>
        <w:ind w:left="1440"/>
        <w:jc w:val="both"/>
        <w:rPr>
          <w:b/>
        </w:rPr>
      </w:pPr>
      <w:r>
        <w:t xml:space="preserve">Validate </w:t>
      </w:r>
      <w:r w:rsidRPr="006310BE">
        <w:rPr>
          <w:b/>
        </w:rPr>
        <w:t>user</w:t>
      </w:r>
      <w:r>
        <w:t xml:space="preserve"> must </w:t>
      </w:r>
      <w:r w:rsidRPr="006310BE">
        <w:rPr>
          <w:b/>
        </w:rPr>
        <w:t>put the image</w:t>
      </w:r>
      <w:r>
        <w:t xml:space="preserve"> that he / she </w:t>
      </w:r>
      <w:r w:rsidRPr="00EA59C6">
        <w:t>drags</w:t>
      </w:r>
      <w:r>
        <w:t xml:space="preserve"> </w:t>
      </w:r>
      <w:r w:rsidRPr="006310BE">
        <w:rPr>
          <w:b/>
        </w:rPr>
        <w:t>inside</w:t>
      </w:r>
      <w:r>
        <w:t xml:space="preserve"> the </w:t>
      </w:r>
      <w:r w:rsidR="00842090">
        <w:rPr>
          <w:b/>
        </w:rPr>
        <w:t>cart area</w:t>
      </w:r>
      <w:r w:rsidR="00842090" w:rsidRPr="00842090">
        <w:t>.</w:t>
      </w:r>
    </w:p>
    <w:p w14:paraId="1F146700" w14:textId="02CD9E4D" w:rsidR="0027004D" w:rsidRPr="006310BE" w:rsidRDefault="0027004D" w:rsidP="0027004D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361F7710" wp14:editId="58DBC97D">
            <wp:extent cx="6276975" cy="3381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DC2D" w14:textId="77777777" w:rsidR="00497185" w:rsidRPr="00497185" w:rsidRDefault="00497185" w:rsidP="00497185">
      <w:pPr>
        <w:pStyle w:val="ListParagraph"/>
        <w:spacing w:line="360" w:lineRule="auto"/>
        <w:ind w:left="1440"/>
        <w:jc w:val="both"/>
        <w:rPr>
          <w:b/>
        </w:rPr>
      </w:pPr>
    </w:p>
    <w:p w14:paraId="744685E5" w14:textId="20732CA1" w:rsidR="00C02A11" w:rsidRPr="009139B8" w:rsidRDefault="00C02A11" w:rsidP="00C02A11">
      <w:pPr>
        <w:pStyle w:val="ListParagraph"/>
        <w:numPr>
          <w:ilvl w:val="0"/>
          <w:numId w:val="27"/>
        </w:numPr>
        <w:spacing w:line="360" w:lineRule="auto"/>
        <w:ind w:left="1440"/>
        <w:jc w:val="both"/>
        <w:rPr>
          <w:b/>
        </w:rPr>
      </w:pPr>
      <w:r>
        <w:t xml:space="preserve">If user </w:t>
      </w:r>
      <w:r w:rsidRPr="006310BE">
        <w:rPr>
          <w:b/>
        </w:rPr>
        <w:t>put</w:t>
      </w:r>
      <w:r w:rsidR="0027004D">
        <w:rPr>
          <w:b/>
        </w:rPr>
        <w:t>s</w:t>
      </w:r>
      <w:r w:rsidRPr="006310BE">
        <w:rPr>
          <w:b/>
        </w:rPr>
        <w:t xml:space="preserve"> the image</w:t>
      </w:r>
      <w:r w:rsidR="005E6270">
        <w:rPr>
          <w:b/>
        </w:rPr>
        <w:t xml:space="preserve"> inside the cart:</w:t>
      </w:r>
    </w:p>
    <w:p w14:paraId="676CD20E" w14:textId="70C12588" w:rsidR="00925ADD" w:rsidRPr="00925ADD" w:rsidRDefault="00842090" w:rsidP="005E6270">
      <w:pPr>
        <w:pStyle w:val="ListParagraph"/>
        <w:numPr>
          <w:ilvl w:val="0"/>
          <w:numId w:val="35"/>
        </w:numPr>
        <w:spacing w:line="360" w:lineRule="auto"/>
        <w:ind w:left="1800"/>
        <w:jc w:val="both"/>
      </w:pPr>
      <w:r>
        <w:t>I</w:t>
      </w:r>
      <w:r w:rsidR="00925ADD" w:rsidRPr="00925ADD">
        <w:t xml:space="preserve">f the </w:t>
      </w:r>
      <w:r w:rsidR="00925ADD" w:rsidRPr="00925ADD">
        <w:rPr>
          <w:b/>
        </w:rPr>
        <w:t>cart already contains 16 items</w:t>
      </w:r>
      <w:r w:rsidR="00925ADD" w:rsidRPr="00925ADD">
        <w:t>, show message “</w:t>
      </w:r>
      <w:r w:rsidR="00925ADD" w:rsidRPr="00DD6D10">
        <w:rPr>
          <w:b/>
        </w:rPr>
        <w:t>The cart is full</w:t>
      </w:r>
      <w:r w:rsidR="00925ADD" w:rsidRPr="00925ADD">
        <w:t xml:space="preserve">” and </w:t>
      </w:r>
      <w:r w:rsidR="00925ADD" w:rsidRPr="00DD6D10">
        <w:rPr>
          <w:b/>
        </w:rPr>
        <w:t>do not put the item</w:t>
      </w:r>
      <w:r w:rsidR="00925ADD" w:rsidRPr="00925ADD">
        <w:t xml:space="preserve"> inside the cart.</w:t>
      </w:r>
    </w:p>
    <w:p w14:paraId="508B8EE9" w14:textId="08480156" w:rsidR="00C02A11" w:rsidRPr="003C11CB" w:rsidRDefault="00842090" w:rsidP="005E6270">
      <w:pPr>
        <w:pStyle w:val="ListParagraph"/>
        <w:numPr>
          <w:ilvl w:val="0"/>
          <w:numId w:val="35"/>
        </w:numPr>
        <w:spacing w:line="360" w:lineRule="auto"/>
        <w:ind w:left="1800"/>
        <w:jc w:val="both"/>
        <w:rPr>
          <w:b/>
        </w:rPr>
      </w:pPr>
      <w:r>
        <w:t>I</w:t>
      </w:r>
      <w:r w:rsidR="00C02A11">
        <w:t xml:space="preserve">f the </w:t>
      </w:r>
      <w:r w:rsidR="00C02A11" w:rsidRPr="006310BE">
        <w:rPr>
          <w:b/>
        </w:rPr>
        <w:t>item</w:t>
      </w:r>
      <w:r w:rsidR="00C02A11">
        <w:rPr>
          <w:b/>
        </w:rPr>
        <w:t xml:space="preserve"> has not added to the cart before</w:t>
      </w:r>
      <w:r w:rsidR="00C02A11">
        <w:t xml:space="preserve">, </w:t>
      </w:r>
      <w:r w:rsidR="00C02A11" w:rsidRPr="006310BE">
        <w:rPr>
          <w:b/>
        </w:rPr>
        <w:t>insert a new row</w:t>
      </w:r>
      <w:r w:rsidR="00C02A11">
        <w:t xml:space="preserve"> in the table.</w:t>
      </w:r>
    </w:p>
    <w:p w14:paraId="14F67011" w14:textId="5591351C" w:rsidR="00C02A11" w:rsidRPr="005E6270" w:rsidRDefault="00842090" w:rsidP="005E6270">
      <w:pPr>
        <w:pStyle w:val="ListParagraph"/>
        <w:numPr>
          <w:ilvl w:val="0"/>
          <w:numId w:val="35"/>
        </w:numPr>
        <w:spacing w:line="360" w:lineRule="auto"/>
        <w:ind w:left="1800"/>
        <w:jc w:val="both"/>
        <w:rPr>
          <w:b/>
        </w:rPr>
      </w:pPr>
      <w:r>
        <w:t>I</w:t>
      </w:r>
      <w:r w:rsidR="00C02A11">
        <w:t xml:space="preserve">f the </w:t>
      </w:r>
      <w:r w:rsidR="00C02A11" w:rsidRPr="006310BE">
        <w:rPr>
          <w:b/>
        </w:rPr>
        <w:t>item</w:t>
      </w:r>
      <w:r w:rsidR="00C02A11">
        <w:t xml:space="preserve"> has already </w:t>
      </w:r>
      <w:r w:rsidR="00C02A11">
        <w:rPr>
          <w:b/>
        </w:rPr>
        <w:t>added to the cart</w:t>
      </w:r>
      <w:r w:rsidR="00C02A11">
        <w:t xml:space="preserve">, </w:t>
      </w:r>
      <w:r w:rsidR="00C02A11" w:rsidRPr="006310BE">
        <w:rPr>
          <w:b/>
        </w:rPr>
        <w:t>update the quantity</w:t>
      </w:r>
      <w:r w:rsidR="00C02A11">
        <w:t xml:space="preserve"> and </w:t>
      </w:r>
      <w:r w:rsidR="00C02A11" w:rsidRPr="006310BE">
        <w:rPr>
          <w:b/>
        </w:rPr>
        <w:t>total price</w:t>
      </w:r>
      <w:r w:rsidR="00C02A11">
        <w:rPr>
          <w:b/>
        </w:rPr>
        <w:t xml:space="preserve"> </w:t>
      </w:r>
      <w:r w:rsidR="00C02A11" w:rsidRPr="00EA59C6">
        <w:t>in the table</w:t>
      </w:r>
      <w:r w:rsidR="00C02A11">
        <w:t>.</w:t>
      </w:r>
    </w:p>
    <w:p w14:paraId="3B5A3FC5" w14:textId="77777777" w:rsidR="005E6270" w:rsidRPr="005E6270" w:rsidRDefault="005E6270" w:rsidP="005E6270">
      <w:pPr>
        <w:pStyle w:val="ListParagraph"/>
        <w:spacing w:line="360" w:lineRule="auto"/>
        <w:ind w:left="1800"/>
        <w:jc w:val="both"/>
        <w:rPr>
          <w:b/>
        </w:rPr>
      </w:pPr>
    </w:p>
    <w:p w14:paraId="3847C939" w14:textId="4A79CA75" w:rsidR="005E6270" w:rsidRPr="005E6270" w:rsidRDefault="005E6270" w:rsidP="005E6270">
      <w:pPr>
        <w:spacing w:line="360" w:lineRule="auto"/>
        <w:jc w:val="both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3D58BEB9" wp14:editId="72ACE9F0">
            <wp:extent cx="6280150" cy="33813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1DC2" w14:textId="77777777" w:rsidR="00497185" w:rsidRPr="00497185" w:rsidRDefault="00497185" w:rsidP="00497185">
      <w:pPr>
        <w:pStyle w:val="ListParagraph"/>
        <w:spacing w:line="360" w:lineRule="auto"/>
        <w:ind w:left="1080"/>
        <w:jc w:val="both"/>
        <w:rPr>
          <w:b/>
        </w:rPr>
      </w:pPr>
    </w:p>
    <w:p w14:paraId="4D35F379" w14:textId="17BE167B" w:rsidR="00C02A11" w:rsidRPr="00F44674" w:rsidRDefault="00C02A11" w:rsidP="00C02A11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b/>
        </w:rPr>
      </w:pPr>
      <w:r>
        <w:t>T</w:t>
      </w:r>
      <w:r w:rsidR="005E6270">
        <w:t xml:space="preserve">here are </w:t>
      </w:r>
      <w:r w:rsidR="005E6270" w:rsidRPr="00925ADD">
        <w:rPr>
          <w:b/>
        </w:rPr>
        <w:t>2 kinds of image size</w:t>
      </w:r>
      <w:r>
        <w:t>:</w:t>
      </w:r>
    </w:p>
    <w:p w14:paraId="29CA44BF" w14:textId="3DFBC8E4" w:rsidR="00C02A11" w:rsidRPr="005E6270" w:rsidRDefault="00C02A11" w:rsidP="00C02A11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 w:rsidRPr="00550214">
        <w:rPr>
          <w:b/>
        </w:rPr>
        <w:t>Big</w:t>
      </w:r>
      <w:r>
        <w:rPr>
          <w:b/>
        </w:rPr>
        <w:t xml:space="preserve"> </w:t>
      </w:r>
      <w:r w:rsidRPr="00B96250">
        <w:t>(</w:t>
      </w:r>
      <w:r w:rsidR="005E6270">
        <w:t>default image size)</w:t>
      </w:r>
    </w:p>
    <w:p w14:paraId="51039FA5" w14:textId="77777777" w:rsidR="005E6270" w:rsidRPr="005E6270" w:rsidRDefault="005E6270" w:rsidP="005E6270">
      <w:pPr>
        <w:pStyle w:val="ListParagraph"/>
        <w:spacing w:line="360" w:lineRule="auto"/>
        <w:ind w:left="1800"/>
        <w:jc w:val="both"/>
        <w:rPr>
          <w:b/>
        </w:rPr>
      </w:pPr>
      <w:r w:rsidRPr="005E6270">
        <w:t>Width:</w:t>
      </w:r>
      <w:r>
        <w:rPr>
          <w:b/>
        </w:rPr>
        <w:t xml:space="preserve"> </w:t>
      </w:r>
      <w:r>
        <w:t>125 px</w:t>
      </w:r>
    </w:p>
    <w:p w14:paraId="7F569570" w14:textId="0CD56996" w:rsidR="005E6270" w:rsidRPr="005E6270" w:rsidRDefault="005E6270" w:rsidP="005E6270">
      <w:pPr>
        <w:pStyle w:val="ListParagraph"/>
        <w:spacing w:line="360" w:lineRule="auto"/>
        <w:ind w:left="1800"/>
        <w:jc w:val="both"/>
        <w:rPr>
          <w:b/>
        </w:rPr>
      </w:pPr>
      <w:r w:rsidRPr="005E6270">
        <w:t xml:space="preserve">Height: </w:t>
      </w:r>
      <w:r>
        <w:t>125 px</w:t>
      </w:r>
    </w:p>
    <w:p w14:paraId="4FBC1A6B" w14:textId="43A08048" w:rsidR="00C02A11" w:rsidRDefault="00C02A11" w:rsidP="00C02A11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 w:rsidRPr="00550214">
        <w:rPr>
          <w:b/>
        </w:rPr>
        <w:t>Small</w:t>
      </w:r>
    </w:p>
    <w:p w14:paraId="7F661322" w14:textId="609F9466" w:rsidR="005E6270" w:rsidRDefault="005E6270" w:rsidP="005E6270">
      <w:pPr>
        <w:spacing w:line="360" w:lineRule="auto"/>
        <w:ind w:left="1800"/>
        <w:jc w:val="both"/>
      </w:pPr>
      <w:r w:rsidRPr="005E6270">
        <w:t>Width: 0.75</w:t>
      </w:r>
      <w:r>
        <w:t xml:space="preserve"> x Big size (93.75 px)</w:t>
      </w:r>
    </w:p>
    <w:p w14:paraId="4BED59D0" w14:textId="0EDEA55B" w:rsidR="005E6270" w:rsidRDefault="005E6270" w:rsidP="005E6270">
      <w:pPr>
        <w:spacing w:line="360" w:lineRule="auto"/>
        <w:ind w:left="1800"/>
        <w:jc w:val="both"/>
      </w:pPr>
      <w:r>
        <w:t>Height</w:t>
      </w:r>
      <w:r w:rsidRPr="005E6270">
        <w:t>: 0.75</w:t>
      </w:r>
      <w:r>
        <w:t xml:space="preserve"> x Big size (93.75 px)</w:t>
      </w:r>
    </w:p>
    <w:p w14:paraId="56722028" w14:textId="77777777" w:rsidR="00497185" w:rsidRPr="00497185" w:rsidRDefault="00497185" w:rsidP="00497185">
      <w:pPr>
        <w:pStyle w:val="ListParagraph"/>
        <w:spacing w:line="360" w:lineRule="auto"/>
        <w:ind w:left="1080"/>
        <w:jc w:val="both"/>
        <w:rPr>
          <w:b/>
        </w:rPr>
      </w:pPr>
    </w:p>
    <w:p w14:paraId="7E4E5C33" w14:textId="7B99CD9E" w:rsidR="00C02A11" w:rsidRDefault="00C02A11" w:rsidP="00C02A11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b/>
        </w:rPr>
      </w:pPr>
      <w:r>
        <w:t xml:space="preserve">When user </w:t>
      </w:r>
      <w:r w:rsidRPr="005E6270">
        <w:rPr>
          <w:b/>
        </w:rPr>
        <w:t>changes</w:t>
      </w:r>
      <w:r>
        <w:t xml:space="preserve"> item thumbnail size (using the </w:t>
      </w:r>
      <w:proofErr w:type="spellStart"/>
      <w:r w:rsidRPr="005E6270">
        <w:rPr>
          <w:b/>
        </w:rPr>
        <w:t>RadioButton</w:t>
      </w:r>
      <w:proofErr w:type="spellEnd"/>
      <w:r>
        <w:t>)</w:t>
      </w:r>
      <w:r>
        <w:rPr>
          <w:b/>
        </w:rPr>
        <w:t>:</w:t>
      </w:r>
    </w:p>
    <w:p w14:paraId="1F340EDC" w14:textId="49866F4D" w:rsidR="00C02A11" w:rsidRPr="00683043" w:rsidRDefault="00C02A11" w:rsidP="00C02A11">
      <w:pPr>
        <w:pStyle w:val="ListParagraph"/>
        <w:numPr>
          <w:ilvl w:val="0"/>
          <w:numId w:val="32"/>
        </w:numPr>
        <w:spacing w:line="360" w:lineRule="auto"/>
        <w:ind w:left="1440"/>
        <w:jc w:val="both"/>
        <w:rPr>
          <w:b/>
        </w:rPr>
      </w:pPr>
      <w:r>
        <w:t>If user choose “</w:t>
      </w:r>
      <w:r w:rsidRPr="004B2C39">
        <w:rPr>
          <w:b/>
        </w:rPr>
        <w:t>Big Size</w:t>
      </w:r>
      <w:r>
        <w:t xml:space="preserve">”, then the </w:t>
      </w:r>
      <w:r w:rsidRPr="004B2C39">
        <w:rPr>
          <w:b/>
        </w:rPr>
        <w:t xml:space="preserve">size of </w:t>
      </w:r>
      <w:r>
        <w:rPr>
          <w:b/>
        </w:rPr>
        <w:t xml:space="preserve">the </w:t>
      </w:r>
      <w:r w:rsidRPr="004B2C39">
        <w:rPr>
          <w:b/>
        </w:rPr>
        <w:t>icon</w:t>
      </w:r>
      <w:r>
        <w:t xml:space="preserve"> will be </w:t>
      </w:r>
      <w:r w:rsidR="005E6270" w:rsidRPr="005E6270">
        <w:rPr>
          <w:b/>
        </w:rPr>
        <w:t>B</w:t>
      </w:r>
      <w:r w:rsidRPr="005E6270">
        <w:rPr>
          <w:b/>
        </w:rPr>
        <w:t>ig</w:t>
      </w:r>
      <w:r>
        <w:rPr>
          <w:b/>
        </w:rPr>
        <w:t>.</w:t>
      </w:r>
    </w:p>
    <w:p w14:paraId="2B2ACAFD" w14:textId="48BE4B1E" w:rsidR="00C02A11" w:rsidRDefault="00C02A11" w:rsidP="00C02A11">
      <w:pPr>
        <w:pStyle w:val="ListParagraph"/>
        <w:numPr>
          <w:ilvl w:val="0"/>
          <w:numId w:val="28"/>
        </w:numPr>
        <w:spacing w:line="360" w:lineRule="auto"/>
        <w:ind w:left="1440"/>
        <w:jc w:val="both"/>
        <w:rPr>
          <w:b/>
        </w:rPr>
      </w:pPr>
      <w:r>
        <w:t>If user choose “</w:t>
      </w:r>
      <w:r w:rsidRPr="004B2C39">
        <w:rPr>
          <w:b/>
        </w:rPr>
        <w:t>Small Size</w:t>
      </w:r>
      <w:r>
        <w:t xml:space="preserve">”, then the </w:t>
      </w:r>
      <w:r w:rsidRPr="004B2C39">
        <w:rPr>
          <w:b/>
        </w:rPr>
        <w:t xml:space="preserve">size of </w:t>
      </w:r>
      <w:r>
        <w:rPr>
          <w:b/>
        </w:rPr>
        <w:t xml:space="preserve">the </w:t>
      </w:r>
      <w:r w:rsidRPr="004B2C39">
        <w:rPr>
          <w:b/>
        </w:rPr>
        <w:t>icon</w:t>
      </w:r>
      <w:r>
        <w:t xml:space="preserve"> will be </w:t>
      </w:r>
      <w:r w:rsidR="005E6270" w:rsidRPr="005E6270">
        <w:rPr>
          <w:b/>
        </w:rPr>
        <w:t>S</w:t>
      </w:r>
      <w:r w:rsidRPr="005E6270">
        <w:rPr>
          <w:b/>
        </w:rPr>
        <w:t>mall</w:t>
      </w:r>
      <w:r>
        <w:rPr>
          <w:b/>
        </w:rPr>
        <w:t>.</w:t>
      </w:r>
    </w:p>
    <w:p w14:paraId="23A89EAB" w14:textId="77777777" w:rsidR="005E6270" w:rsidRPr="005E6270" w:rsidRDefault="005E6270" w:rsidP="005E6270">
      <w:pPr>
        <w:spacing w:line="360" w:lineRule="auto"/>
        <w:ind w:left="360" w:firstLine="720"/>
        <w:jc w:val="both"/>
      </w:pPr>
      <w:r w:rsidRPr="005E6270">
        <w:rPr>
          <w:b/>
          <w:u w:val="single"/>
        </w:rPr>
        <w:t>Notes:</w:t>
      </w:r>
      <w:r w:rsidRPr="005E6270">
        <w:t xml:space="preserve"> You must use affine transform, for transformation between Big and Small image size.</w:t>
      </w:r>
    </w:p>
    <w:p w14:paraId="77298601" w14:textId="77777777" w:rsidR="005E6270" w:rsidRPr="005E6270" w:rsidRDefault="005E6270" w:rsidP="005E6270">
      <w:pPr>
        <w:spacing w:line="360" w:lineRule="auto"/>
        <w:ind w:left="1080"/>
        <w:jc w:val="both"/>
        <w:rPr>
          <w:b/>
        </w:rPr>
      </w:pPr>
    </w:p>
    <w:p w14:paraId="4E446BA1" w14:textId="77777777" w:rsidR="00497185" w:rsidRPr="00497185" w:rsidRDefault="00497185" w:rsidP="00497185">
      <w:pPr>
        <w:pStyle w:val="ListParagraph"/>
        <w:spacing w:line="360" w:lineRule="auto"/>
        <w:ind w:left="1080"/>
        <w:jc w:val="both"/>
        <w:rPr>
          <w:b/>
        </w:rPr>
      </w:pPr>
    </w:p>
    <w:p w14:paraId="1F5FBB7B" w14:textId="77777777" w:rsidR="00497185" w:rsidRPr="00497185" w:rsidRDefault="00497185" w:rsidP="00497185">
      <w:pPr>
        <w:pStyle w:val="ListParagraph"/>
        <w:spacing w:line="360" w:lineRule="auto"/>
        <w:ind w:left="1080"/>
        <w:jc w:val="both"/>
        <w:rPr>
          <w:b/>
        </w:rPr>
      </w:pPr>
    </w:p>
    <w:p w14:paraId="0B361BBC" w14:textId="77777777" w:rsidR="00497185" w:rsidRPr="00497185" w:rsidRDefault="00497185" w:rsidP="00497185">
      <w:pPr>
        <w:pStyle w:val="ListParagraph"/>
        <w:spacing w:line="360" w:lineRule="auto"/>
        <w:ind w:left="1080"/>
        <w:jc w:val="both"/>
        <w:rPr>
          <w:b/>
        </w:rPr>
      </w:pPr>
    </w:p>
    <w:p w14:paraId="1AD1FE49" w14:textId="77777777" w:rsidR="00497185" w:rsidRPr="00497185" w:rsidRDefault="00497185" w:rsidP="00497185">
      <w:pPr>
        <w:pStyle w:val="ListParagraph"/>
        <w:spacing w:line="360" w:lineRule="auto"/>
        <w:ind w:left="1080"/>
        <w:jc w:val="both"/>
        <w:rPr>
          <w:b/>
        </w:rPr>
      </w:pPr>
    </w:p>
    <w:p w14:paraId="031E0E5B" w14:textId="77777777" w:rsidR="00497185" w:rsidRPr="00497185" w:rsidRDefault="00497185" w:rsidP="00497185">
      <w:pPr>
        <w:pStyle w:val="ListParagraph"/>
        <w:spacing w:line="360" w:lineRule="auto"/>
        <w:ind w:left="1080"/>
        <w:jc w:val="both"/>
        <w:rPr>
          <w:b/>
        </w:rPr>
      </w:pPr>
    </w:p>
    <w:p w14:paraId="23BA272D" w14:textId="2D99DF73" w:rsidR="00C02A11" w:rsidRPr="007B24BF" w:rsidRDefault="005E6270" w:rsidP="00C02A11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b/>
        </w:rPr>
      </w:pPr>
      <w:r>
        <w:t xml:space="preserve">If user clicks </w:t>
      </w:r>
      <w:r w:rsidRPr="005E6270">
        <w:rPr>
          <w:b/>
        </w:rPr>
        <w:t>Buy Icon</w:t>
      </w:r>
      <w:r w:rsidRPr="005E6270">
        <w:t>, the program will</w:t>
      </w:r>
      <w:r w:rsidR="00C02A11">
        <w:t>:</w:t>
      </w:r>
    </w:p>
    <w:p w14:paraId="26F6FAEF" w14:textId="59CF9FF2" w:rsidR="00C02A11" w:rsidRDefault="00842090" w:rsidP="008F155D">
      <w:pPr>
        <w:pStyle w:val="ListParagraph"/>
        <w:numPr>
          <w:ilvl w:val="0"/>
          <w:numId w:val="36"/>
        </w:numPr>
        <w:spacing w:line="360" w:lineRule="auto"/>
        <w:ind w:left="1440"/>
        <w:jc w:val="both"/>
      </w:pPr>
      <w:r>
        <w:lastRenderedPageBreak/>
        <w:t>I</w:t>
      </w:r>
      <w:r w:rsidR="00C02A11">
        <w:t xml:space="preserve">f the table is </w:t>
      </w:r>
      <w:r w:rsidR="00C02A11" w:rsidRPr="004B2C39">
        <w:rPr>
          <w:b/>
        </w:rPr>
        <w:t>empty</w:t>
      </w:r>
      <w:r w:rsidR="00C02A11">
        <w:t xml:space="preserve">, </w:t>
      </w:r>
      <w:r>
        <w:t xml:space="preserve">then </w:t>
      </w:r>
      <w:r w:rsidR="00C02A11">
        <w:t>show message “</w:t>
      </w:r>
      <w:r w:rsidR="00C02A11" w:rsidRPr="004B2C39">
        <w:rPr>
          <w:b/>
        </w:rPr>
        <w:t>There is no item</w:t>
      </w:r>
      <w:r w:rsidR="00C02A11">
        <w:t>”</w:t>
      </w:r>
    </w:p>
    <w:p w14:paraId="6C055BB1" w14:textId="77777777" w:rsidR="00C02A11" w:rsidRDefault="00C02A11" w:rsidP="008F155D">
      <w:pPr>
        <w:pStyle w:val="ListParagraph"/>
        <w:numPr>
          <w:ilvl w:val="0"/>
          <w:numId w:val="36"/>
        </w:numPr>
        <w:spacing w:line="360" w:lineRule="auto"/>
        <w:ind w:left="1440"/>
        <w:jc w:val="both"/>
      </w:pPr>
      <w:r>
        <w:t xml:space="preserve">If the User’s cart is </w:t>
      </w:r>
      <w:r w:rsidRPr="004B2C39">
        <w:rPr>
          <w:b/>
        </w:rPr>
        <w:t>not empty</w:t>
      </w:r>
      <w:r>
        <w:t xml:space="preserve">, then </w:t>
      </w:r>
      <w:r w:rsidRPr="004B2C39">
        <w:rPr>
          <w:b/>
        </w:rPr>
        <w:t>show</w:t>
      </w:r>
      <w:r>
        <w:t xml:space="preserve"> message “</w:t>
      </w:r>
      <w:r>
        <w:rPr>
          <w:b/>
        </w:rPr>
        <w:t>You will buy [T</w:t>
      </w:r>
      <w:r w:rsidRPr="004B2C39">
        <w:rPr>
          <w:b/>
        </w:rPr>
        <w:t xml:space="preserve">otal </w:t>
      </w:r>
      <w:r>
        <w:rPr>
          <w:b/>
        </w:rPr>
        <w:t>P</w:t>
      </w:r>
      <w:r w:rsidRPr="004B2C39">
        <w:rPr>
          <w:b/>
        </w:rPr>
        <w:t>rice]</w:t>
      </w:r>
      <w:r>
        <w:t>” with confirm dialog “</w:t>
      </w:r>
      <w:r w:rsidRPr="004B2C39">
        <w:rPr>
          <w:b/>
        </w:rPr>
        <w:t>Yes</w:t>
      </w:r>
      <w:r>
        <w:t>”, “</w:t>
      </w:r>
      <w:r w:rsidRPr="00D3591B">
        <w:rPr>
          <w:b/>
        </w:rPr>
        <w:t>No</w:t>
      </w:r>
      <w:r>
        <w:t>”, and “</w:t>
      </w:r>
      <w:r w:rsidRPr="004B2C39">
        <w:rPr>
          <w:b/>
        </w:rPr>
        <w:t>Cancel</w:t>
      </w:r>
      <w:r>
        <w:t>”</w:t>
      </w:r>
    </w:p>
    <w:p w14:paraId="249B9056" w14:textId="77777777" w:rsidR="00C02A11" w:rsidRDefault="00C02A11" w:rsidP="005E6270">
      <w:pPr>
        <w:pStyle w:val="ListParagraph"/>
        <w:spacing w:line="360" w:lineRule="auto"/>
        <w:ind w:left="1440"/>
        <w:jc w:val="both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78986FE9" wp14:editId="0B0A26FF">
                <wp:extent cx="5103628" cy="340242"/>
                <wp:effectExtent l="0" t="0" r="20955" b="2222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28" cy="34024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D3654" w14:textId="77777777" w:rsidR="00C02A11" w:rsidRPr="00EA59C6" w:rsidRDefault="00C02A11" w:rsidP="00C02A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59C6">
                              <w:rPr>
                                <w:b/>
                              </w:rPr>
                              <w:t xml:space="preserve">Total Price = Total of Price of </w:t>
                            </w:r>
                            <w:r>
                              <w:rPr>
                                <w:b/>
                              </w:rPr>
                              <w:t xml:space="preserve">all </w:t>
                            </w:r>
                            <w:r w:rsidRPr="00EA59C6">
                              <w:rPr>
                                <w:b/>
                              </w:rPr>
                              <w:t xml:space="preserve">Items in the user’s </w:t>
                            </w:r>
                            <w:r>
                              <w:rPr>
                                <w:b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86FE9" id="Rectangle 3" o:spid="_x0000_s1027" style="width:401.85pt;height: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" fillcolor="white [3201]" strokecolor="black [3213]" strokeweight="1pt">
                <v:textbox>
                  <w:txbxContent>
                    <w:p w14:paraId="526D3654" w14:textId="77777777" w:rsidR="00C02A11" w:rsidRPr="00EA59C6" w:rsidRDefault="00C02A11" w:rsidP="00C02A11">
                      <w:pPr>
                        <w:jc w:val="center"/>
                        <w:rPr>
                          <w:b/>
                        </w:rPr>
                      </w:pPr>
                      <w:r w:rsidRPr="00EA59C6">
                        <w:rPr>
                          <w:b/>
                        </w:rPr>
                        <w:t xml:space="preserve">Total Price = Total of Price of </w:t>
                      </w:r>
                      <w:r>
                        <w:rPr>
                          <w:b/>
                        </w:rPr>
                        <w:t xml:space="preserve">all </w:t>
                      </w:r>
                      <w:r w:rsidRPr="00EA59C6">
                        <w:rPr>
                          <w:b/>
                        </w:rPr>
                        <w:t xml:space="preserve">Items in the user’s </w:t>
                      </w:r>
                      <w:r>
                        <w:rPr>
                          <w:b/>
                        </w:rPr>
                        <w:t>cart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FCF09B" w14:textId="5C6F75D8" w:rsidR="00C02A11" w:rsidRDefault="00C02A11" w:rsidP="005E6270">
      <w:pPr>
        <w:pStyle w:val="ListParagraph"/>
        <w:numPr>
          <w:ilvl w:val="0"/>
          <w:numId w:val="25"/>
        </w:numPr>
        <w:spacing w:line="360" w:lineRule="auto"/>
        <w:ind w:left="1800"/>
        <w:jc w:val="both"/>
      </w:pPr>
      <w:r>
        <w:t>If user choose “</w:t>
      </w:r>
      <w:r w:rsidRPr="004B2C39">
        <w:rPr>
          <w:b/>
        </w:rPr>
        <w:t>Yes</w:t>
      </w:r>
      <w:r>
        <w:t>”, then show message “</w:t>
      </w:r>
      <w:r w:rsidRPr="004B2C39">
        <w:rPr>
          <w:b/>
        </w:rPr>
        <w:t>Buy Success</w:t>
      </w:r>
      <w:r w:rsidR="008F155D">
        <w:t xml:space="preserve">”, </w:t>
      </w:r>
      <w:r w:rsidRPr="004B2C39">
        <w:rPr>
          <w:b/>
        </w:rPr>
        <w:t>clear table’s data</w:t>
      </w:r>
      <w:r w:rsidR="008F155D" w:rsidRPr="008F155D">
        <w:t>,</w:t>
      </w:r>
      <w:r>
        <w:t xml:space="preserve"> and </w:t>
      </w:r>
      <w:r w:rsidR="008F155D" w:rsidRPr="008F155D">
        <w:rPr>
          <w:b/>
        </w:rPr>
        <w:t xml:space="preserve">clear </w:t>
      </w:r>
      <w:r>
        <w:rPr>
          <w:b/>
        </w:rPr>
        <w:t>user’s cart</w:t>
      </w:r>
    </w:p>
    <w:p w14:paraId="5852250F" w14:textId="1CDB4222" w:rsidR="00C02A11" w:rsidRDefault="00C02A11" w:rsidP="008F155D">
      <w:pPr>
        <w:pStyle w:val="ListParagraph"/>
        <w:numPr>
          <w:ilvl w:val="0"/>
          <w:numId w:val="25"/>
        </w:numPr>
        <w:spacing w:line="360" w:lineRule="auto"/>
        <w:ind w:left="1800"/>
        <w:jc w:val="both"/>
      </w:pPr>
      <w:r>
        <w:t>If user choose “</w:t>
      </w:r>
      <w:r w:rsidRPr="00D3591B">
        <w:rPr>
          <w:b/>
        </w:rPr>
        <w:t>No</w:t>
      </w:r>
      <w:r w:rsidR="008F155D">
        <w:t>” or</w:t>
      </w:r>
      <w:r>
        <w:t xml:space="preserve"> “</w:t>
      </w:r>
      <w:r w:rsidRPr="004B2C39">
        <w:rPr>
          <w:b/>
        </w:rPr>
        <w:t>Cancel</w:t>
      </w:r>
      <w:r>
        <w:t xml:space="preserve">”, then </w:t>
      </w:r>
      <w:r w:rsidRPr="004B2C39">
        <w:rPr>
          <w:b/>
        </w:rPr>
        <w:t xml:space="preserve">nothing </w:t>
      </w:r>
      <w:proofErr w:type="gramStart"/>
      <w:r w:rsidRPr="004B2C39">
        <w:rPr>
          <w:b/>
        </w:rPr>
        <w:t>happen</w:t>
      </w:r>
      <w:proofErr w:type="gramEnd"/>
      <w:r>
        <w:t xml:space="preserve"> and all </w:t>
      </w:r>
      <w:r w:rsidRPr="008F155D">
        <w:rPr>
          <w:b/>
        </w:rPr>
        <w:t>data are not changed</w:t>
      </w:r>
      <w:r w:rsidR="008F155D" w:rsidRPr="008F155D">
        <w:t>.</w:t>
      </w:r>
    </w:p>
    <w:p w14:paraId="03D6E36D" w14:textId="4E1B7405" w:rsidR="008F155D" w:rsidRDefault="008F155D" w:rsidP="008F155D">
      <w:pPr>
        <w:pStyle w:val="ListParagraph"/>
        <w:numPr>
          <w:ilvl w:val="0"/>
          <w:numId w:val="23"/>
        </w:numPr>
        <w:spacing w:line="360" w:lineRule="auto"/>
        <w:ind w:left="1080"/>
        <w:jc w:val="both"/>
      </w:pPr>
      <w:r>
        <w:t xml:space="preserve">If user clicks </w:t>
      </w:r>
      <w:r w:rsidRPr="00925ADD">
        <w:rPr>
          <w:b/>
        </w:rPr>
        <w:t>Edit Icon</w:t>
      </w:r>
      <w:r>
        <w:t>, the program will:</w:t>
      </w:r>
    </w:p>
    <w:p w14:paraId="0E3EB9C3" w14:textId="1578D573" w:rsidR="008F155D" w:rsidRDefault="008F155D" w:rsidP="008F155D">
      <w:pPr>
        <w:pStyle w:val="ListParagraph"/>
        <w:numPr>
          <w:ilvl w:val="1"/>
          <w:numId w:val="23"/>
        </w:numPr>
        <w:spacing w:line="360" w:lineRule="auto"/>
        <w:ind w:left="1440"/>
        <w:jc w:val="both"/>
      </w:pPr>
      <w:r w:rsidRPr="00F66EFF">
        <w:t>Close</w:t>
      </w:r>
      <w:r>
        <w:rPr>
          <w:b/>
        </w:rPr>
        <w:t xml:space="preserve"> </w:t>
      </w:r>
      <w:r w:rsidRPr="00F66EFF">
        <w:t>the</w:t>
      </w:r>
      <w:r>
        <w:rPr>
          <w:b/>
        </w:rPr>
        <w:t xml:space="preserve"> Main</w:t>
      </w:r>
      <w:r w:rsidRPr="00D22D9C">
        <w:rPr>
          <w:b/>
        </w:rPr>
        <w:t xml:space="preserve"> page</w:t>
      </w:r>
      <w:r>
        <w:t xml:space="preserve"> and open </w:t>
      </w:r>
      <w:r w:rsidRPr="008F155D">
        <w:rPr>
          <w:b/>
        </w:rPr>
        <w:t>Edit Items</w:t>
      </w:r>
      <w:r>
        <w:t xml:space="preserve"> </w:t>
      </w:r>
      <w:r w:rsidRPr="00912C62">
        <w:rPr>
          <w:b/>
        </w:rPr>
        <w:t>page</w:t>
      </w:r>
      <w:r w:rsidRPr="00912C62">
        <w:t>.</w:t>
      </w:r>
    </w:p>
    <w:p w14:paraId="626497B3" w14:textId="25172443" w:rsidR="00C02A11" w:rsidRPr="008F155D" w:rsidRDefault="008F155D" w:rsidP="008F155D">
      <w:pPr>
        <w:pStyle w:val="ListParagraph"/>
        <w:numPr>
          <w:ilvl w:val="0"/>
          <w:numId w:val="23"/>
        </w:numPr>
        <w:spacing w:line="360" w:lineRule="auto"/>
        <w:ind w:left="1080"/>
        <w:jc w:val="both"/>
      </w:pPr>
      <w:r w:rsidRPr="008F155D">
        <w:t xml:space="preserve">If user clicks </w:t>
      </w:r>
      <w:r w:rsidR="00C02A11" w:rsidRPr="008F155D">
        <w:rPr>
          <w:b/>
        </w:rPr>
        <w:t>Exit</w:t>
      </w:r>
      <w:r w:rsidRPr="008F155D">
        <w:rPr>
          <w:b/>
        </w:rPr>
        <w:t xml:space="preserve"> Icon</w:t>
      </w:r>
      <w:r w:rsidRPr="008F155D">
        <w:t>, the program will:</w:t>
      </w:r>
    </w:p>
    <w:p w14:paraId="481C9368" w14:textId="7549F66B" w:rsidR="00C02A11" w:rsidRPr="007B24BF" w:rsidRDefault="00C02A11" w:rsidP="008F155D">
      <w:pPr>
        <w:pStyle w:val="ListParagraph"/>
        <w:numPr>
          <w:ilvl w:val="0"/>
          <w:numId w:val="37"/>
        </w:numPr>
        <w:spacing w:line="360" w:lineRule="auto"/>
        <w:ind w:left="1440"/>
        <w:jc w:val="both"/>
      </w:pPr>
      <w:r>
        <w:t xml:space="preserve">The program will be </w:t>
      </w:r>
      <w:r w:rsidRPr="008F155D">
        <w:rPr>
          <w:b/>
        </w:rPr>
        <w:t>close</w:t>
      </w:r>
      <w:r w:rsidR="008F155D">
        <w:rPr>
          <w:b/>
        </w:rPr>
        <w:t>d</w:t>
      </w:r>
      <w:r w:rsidR="008F155D" w:rsidRPr="008F155D">
        <w:t>.</w:t>
      </w:r>
    </w:p>
    <w:p w14:paraId="0B4FCD68" w14:textId="1A49D9F6" w:rsidR="00BC6DE8" w:rsidRDefault="00BC6DE8" w:rsidP="00C02A11"/>
    <w:p w14:paraId="117325E3" w14:textId="3C01F15D" w:rsidR="00497185" w:rsidRDefault="00497185" w:rsidP="00C02A11"/>
    <w:p w14:paraId="624A4A16" w14:textId="28D7A8BC" w:rsidR="008F155D" w:rsidRDefault="00DD6D10" w:rsidP="008F155D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</w:rPr>
      </w:pPr>
      <w:r>
        <w:rPr>
          <w:b/>
        </w:rPr>
        <w:t>Edit Items</w:t>
      </w:r>
      <w:r w:rsidR="008F155D">
        <w:rPr>
          <w:b/>
        </w:rPr>
        <w:t xml:space="preserve"> Page</w:t>
      </w:r>
    </w:p>
    <w:p w14:paraId="57091D69" w14:textId="03DFA5DA" w:rsidR="008F155D" w:rsidRDefault="008F155D" w:rsidP="008F155D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0C37AF0B" wp14:editId="1DFCBCB1">
            <wp:extent cx="6276975" cy="3381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22CF" w14:textId="18AF5F15" w:rsidR="008F155D" w:rsidRDefault="008F155D" w:rsidP="00497185">
      <w:pPr>
        <w:spacing w:line="360" w:lineRule="auto"/>
        <w:ind w:left="720" w:firstLine="360"/>
        <w:jc w:val="both"/>
      </w:pPr>
      <w:r>
        <w:t xml:space="preserve">The program will display an </w:t>
      </w:r>
      <w:r>
        <w:rPr>
          <w:b/>
        </w:rPr>
        <w:t>Edit Items</w:t>
      </w:r>
      <w:r w:rsidRPr="0079661A">
        <w:rPr>
          <w:b/>
        </w:rPr>
        <w:t xml:space="preserve"> </w:t>
      </w:r>
      <w:r>
        <w:rPr>
          <w:b/>
        </w:rPr>
        <w:t>P</w:t>
      </w:r>
      <w:r w:rsidRPr="0079661A">
        <w:rPr>
          <w:b/>
        </w:rPr>
        <w:t>age</w:t>
      </w:r>
      <w:r>
        <w:t xml:space="preserve"> used to edit the items list shown in the left panel on the Main page.</w:t>
      </w:r>
    </w:p>
    <w:p w14:paraId="1ADF6F97" w14:textId="77777777" w:rsidR="00497185" w:rsidRDefault="00497185" w:rsidP="008F155D">
      <w:pPr>
        <w:spacing w:line="360" w:lineRule="auto"/>
        <w:ind w:left="720"/>
        <w:jc w:val="both"/>
      </w:pPr>
    </w:p>
    <w:p w14:paraId="66D6149F" w14:textId="77777777" w:rsidR="008F155D" w:rsidRPr="00B77F47" w:rsidRDefault="008F155D" w:rsidP="008F155D">
      <w:pPr>
        <w:pStyle w:val="ListParagraph"/>
        <w:spacing w:line="360" w:lineRule="auto"/>
        <w:jc w:val="both"/>
      </w:pPr>
      <w:r w:rsidRPr="00B77F47">
        <w:rPr>
          <w:b/>
        </w:rPr>
        <w:t>List of components:</w:t>
      </w:r>
    </w:p>
    <w:p w14:paraId="3DE20528" w14:textId="0EBBCCA1" w:rsidR="008F155D" w:rsidRDefault="008F155D" w:rsidP="008F155D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JFrame</w:t>
      </w:r>
      <w:proofErr w:type="spellEnd"/>
      <w:r>
        <w:t xml:space="preserve"> for </w:t>
      </w:r>
      <w:r>
        <w:rPr>
          <w:b/>
        </w:rPr>
        <w:t xml:space="preserve">Edit Items </w:t>
      </w:r>
      <w:r w:rsidRPr="00D22D9C">
        <w:rPr>
          <w:b/>
        </w:rPr>
        <w:t>Window</w:t>
      </w:r>
    </w:p>
    <w:p w14:paraId="22ECB0DD" w14:textId="77777777" w:rsidR="008F155D" w:rsidRDefault="008F155D" w:rsidP="008F155D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lastRenderedPageBreak/>
        <w:t>JPanel</w:t>
      </w:r>
      <w:proofErr w:type="spellEnd"/>
      <w:r>
        <w:t xml:space="preserve"> for </w:t>
      </w:r>
      <w:r w:rsidRPr="00D22D9C">
        <w:rPr>
          <w:b/>
        </w:rPr>
        <w:t>panels</w:t>
      </w:r>
    </w:p>
    <w:p w14:paraId="6D49E640" w14:textId="77777777" w:rsidR="008F155D" w:rsidRPr="00D22D9C" w:rsidRDefault="008F155D" w:rsidP="008F155D">
      <w:pPr>
        <w:pStyle w:val="ListParagraph"/>
        <w:numPr>
          <w:ilvl w:val="0"/>
          <w:numId w:val="16"/>
        </w:numPr>
        <w:spacing w:line="360" w:lineRule="auto"/>
        <w:ind w:left="1080" w:firstLine="0"/>
        <w:jc w:val="both"/>
        <w:rPr>
          <w:b/>
        </w:rPr>
      </w:pPr>
      <w:proofErr w:type="spellStart"/>
      <w:r w:rsidRPr="00D22D9C">
        <w:rPr>
          <w:b/>
        </w:rPr>
        <w:t>JLabel</w:t>
      </w:r>
      <w:proofErr w:type="spellEnd"/>
    </w:p>
    <w:p w14:paraId="47130888" w14:textId="3B5252DD" w:rsidR="008F155D" w:rsidRDefault="008F155D" w:rsidP="008F155D">
      <w:pPr>
        <w:pStyle w:val="ListParagraph"/>
        <w:numPr>
          <w:ilvl w:val="0"/>
          <w:numId w:val="17"/>
        </w:numPr>
        <w:spacing w:line="360" w:lineRule="auto"/>
        <w:ind w:left="1800"/>
        <w:jc w:val="both"/>
      </w:pPr>
      <w:r w:rsidRPr="00D22D9C">
        <w:rPr>
          <w:b/>
        </w:rPr>
        <w:t>Text</w:t>
      </w:r>
      <w:r>
        <w:t>: Item Image, Item Name, and Item Price</w:t>
      </w:r>
    </w:p>
    <w:p w14:paraId="38470014" w14:textId="4D4AFA23" w:rsidR="008F155D" w:rsidRPr="008F155D" w:rsidRDefault="008F155D" w:rsidP="008F155D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r w:rsidRPr="008F155D">
        <w:rPr>
          <w:b/>
        </w:rPr>
        <w:t>Images</w:t>
      </w:r>
      <w:r>
        <w:t xml:space="preserve"> to display </w:t>
      </w:r>
      <w:r w:rsidRPr="008F155D">
        <w:rPr>
          <w:b/>
        </w:rPr>
        <w:t>4 items</w:t>
      </w:r>
      <w:r>
        <w:t xml:space="preserve"> in the list.</w:t>
      </w:r>
    </w:p>
    <w:p w14:paraId="403B16CF" w14:textId="15F2D75F" w:rsidR="008F155D" w:rsidRDefault="008F155D" w:rsidP="008F155D">
      <w:pPr>
        <w:pStyle w:val="ListParagraph"/>
        <w:numPr>
          <w:ilvl w:val="0"/>
          <w:numId w:val="18"/>
        </w:numPr>
        <w:spacing w:line="360" w:lineRule="auto"/>
        <w:ind w:left="1080" w:firstLine="0"/>
        <w:jc w:val="both"/>
      </w:pPr>
      <w:proofErr w:type="spellStart"/>
      <w:r w:rsidRPr="00D22D9C">
        <w:rPr>
          <w:b/>
        </w:rPr>
        <w:t>JTextField</w:t>
      </w:r>
      <w:proofErr w:type="spellEnd"/>
      <w:r>
        <w:t xml:space="preserve"> to show </w:t>
      </w:r>
      <w:r w:rsidRPr="008F155D">
        <w:rPr>
          <w:b/>
        </w:rPr>
        <w:t>item image</w:t>
      </w:r>
      <w:r>
        <w:t xml:space="preserve">, input </w:t>
      </w:r>
      <w:r>
        <w:rPr>
          <w:b/>
        </w:rPr>
        <w:t>item name</w:t>
      </w:r>
      <w:r w:rsidRPr="008F155D">
        <w:t>,</w:t>
      </w:r>
      <w:r>
        <w:rPr>
          <w:b/>
        </w:rPr>
        <w:t xml:space="preserve"> </w:t>
      </w:r>
      <w:r w:rsidRPr="008F155D">
        <w:t>and</w:t>
      </w:r>
      <w:r>
        <w:rPr>
          <w:b/>
        </w:rPr>
        <w:t xml:space="preserve"> item price</w:t>
      </w:r>
    </w:p>
    <w:p w14:paraId="72A1127C" w14:textId="52A09869" w:rsidR="008F155D" w:rsidRPr="00497185" w:rsidRDefault="008F155D" w:rsidP="008F155D">
      <w:pPr>
        <w:pStyle w:val="ListParagraph"/>
        <w:numPr>
          <w:ilvl w:val="0"/>
          <w:numId w:val="18"/>
        </w:numPr>
        <w:spacing w:line="360" w:lineRule="auto"/>
        <w:ind w:left="1440"/>
        <w:jc w:val="both"/>
      </w:pPr>
      <w:proofErr w:type="spellStart"/>
      <w:r w:rsidRPr="00D22D9C">
        <w:rPr>
          <w:b/>
        </w:rPr>
        <w:t>JButton</w:t>
      </w:r>
      <w:proofErr w:type="spellEnd"/>
      <w:r>
        <w:t xml:space="preserve"> for </w:t>
      </w:r>
      <w:r w:rsidRPr="008F155D">
        <w:rPr>
          <w:b/>
        </w:rPr>
        <w:t>Remove Buttons</w:t>
      </w:r>
      <w:r>
        <w:t xml:space="preserve">, </w:t>
      </w:r>
      <w:r>
        <w:rPr>
          <w:b/>
        </w:rPr>
        <w:t xml:space="preserve">Reset </w:t>
      </w:r>
      <w:r w:rsidRPr="00D22D9C">
        <w:rPr>
          <w:b/>
        </w:rPr>
        <w:t>Button</w:t>
      </w:r>
      <w:r w:rsidRPr="00AD48EE">
        <w:t xml:space="preserve">, </w:t>
      </w:r>
      <w:r>
        <w:rPr>
          <w:b/>
        </w:rPr>
        <w:t>Add Button</w:t>
      </w:r>
      <w:r w:rsidRPr="00AD48EE">
        <w:t xml:space="preserve">, </w:t>
      </w:r>
      <w:r>
        <w:rPr>
          <w:b/>
        </w:rPr>
        <w:t xml:space="preserve">Back </w:t>
      </w:r>
      <w:r w:rsidRPr="00AD48EE">
        <w:rPr>
          <w:b/>
        </w:rPr>
        <w:t>Button</w:t>
      </w:r>
    </w:p>
    <w:p w14:paraId="7603E12A" w14:textId="77777777" w:rsidR="00497185" w:rsidRPr="00201D7F" w:rsidRDefault="00497185" w:rsidP="00497185">
      <w:pPr>
        <w:pStyle w:val="ListParagraph"/>
        <w:spacing w:line="360" w:lineRule="auto"/>
        <w:ind w:left="1440"/>
        <w:jc w:val="both"/>
      </w:pPr>
    </w:p>
    <w:p w14:paraId="284F222C" w14:textId="77777777" w:rsidR="008F155D" w:rsidRDefault="008F155D" w:rsidP="008F155D">
      <w:pPr>
        <w:pStyle w:val="ListParagraph"/>
        <w:spacing w:line="360" w:lineRule="auto"/>
        <w:jc w:val="both"/>
        <w:rPr>
          <w:b/>
        </w:rPr>
      </w:pPr>
      <w:r>
        <w:rPr>
          <w:b/>
        </w:rPr>
        <w:t>Description</w:t>
      </w:r>
      <w:r w:rsidRPr="00CA1D52">
        <w:rPr>
          <w:b/>
        </w:rPr>
        <w:t>:</w:t>
      </w:r>
    </w:p>
    <w:p w14:paraId="50310C9E" w14:textId="6094A30D" w:rsidR="008F155D" w:rsidRDefault="008F155D" w:rsidP="00925ADD">
      <w:pPr>
        <w:pStyle w:val="ListParagraph"/>
        <w:numPr>
          <w:ilvl w:val="0"/>
          <w:numId w:val="38"/>
        </w:numPr>
        <w:spacing w:line="360" w:lineRule="auto"/>
        <w:ind w:left="1440"/>
        <w:jc w:val="both"/>
      </w:pPr>
      <w:r w:rsidRPr="00925ADD">
        <w:t xml:space="preserve">When the form </w:t>
      </w:r>
      <w:r w:rsidR="00925ADD">
        <w:t xml:space="preserve">opens for the first time, the </w:t>
      </w:r>
      <w:r w:rsidR="00925ADD" w:rsidRPr="00DD6D10">
        <w:rPr>
          <w:b/>
        </w:rPr>
        <w:t>initial states</w:t>
      </w:r>
      <w:r w:rsidR="00925ADD">
        <w:t xml:space="preserve"> of the form are:</w:t>
      </w:r>
    </w:p>
    <w:p w14:paraId="41401193" w14:textId="62357F3B" w:rsidR="00925ADD" w:rsidRDefault="00925ADD" w:rsidP="00925ADD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 w:rsidRPr="00DD6D10">
        <w:rPr>
          <w:b/>
        </w:rPr>
        <w:t>Item Image</w:t>
      </w:r>
      <w:r>
        <w:t xml:space="preserve"> text field is </w:t>
      </w:r>
      <w:r w:rsidRPr="00DD6D10">
        <w:rPr>
          <w:b/>
        </w:rPr>
        <w:t>disabled</w:t>
      </w:r>
      <w:r>
        <w:t>.</w:t>
      </w:r>
    </w:p>
    <w:p w14:paraId="016C19FF" w14:textId="09037C30" w:rsidR="00925ADD" w:rsidRDefault="00925ADD" w:rsidP="00925ADD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 w:rsidRPr="00DD6D10">
        <w:rPr>
          <w:b/>
        </w:rPr>
        <w:t>Item</w:t>
      </w:r>
      <w:r w:rsidR="00DD6D10">
        <w:rPr>
          <w:b/>
        </w:rPr>
        <w:t>s</w:t>
      </w:r>
      <w:r w:rsidRPr="00DD6D10">
        <w:rPr>
          <w:b/>
        </w:rPr>
        <w:t xml:space="preserve"> Image</w:t>
      </w:r>
      <w:r w:rsidR="00DD6D10">
        <w:rPr>
          <w:b/>
        </w:rPr>
        <w:t>s</w:t>
      </w:r>
      <w:r>
        <w:t xml:space="preserve"> will be shown with a </w:t>
      </w:r>
      <w:r w:rsidR="00DD6D10" w:rsidRPr="00DD6D10">
        <w:rPr>
          <w:b/>
        </w:rPr>
        <w:t>R</w:t>
      </w:r>
      <w:r w:rsidRPr="00DD6D10">
        <w:rPr>
          <w:b/>
        </w:rPr>
        <w:t xml:space="preserve">emove </w:t>
      </w:r>
      <w:r w:rsidR="00DD6D10" w:rsidRPr="00DD6D10">
        <w:rPr>
          <w:b/>
        </w:rPr>
        <w:t>B</w:t>
      </w:r>
      <w:r w:rsidRPr="00DD6D10">
        <w:rPr>
          <w:b/>
        </w:rPr>
        <w:t>utton</w:t>
      </w:r>
      <w:r>
        <w:t xml:space="preserve"> below the Image</w:t>
      </w:r>
      <w:r w:rsidR="00DD6D10">
        <w:t>s</w:t>
      </w:r>
      <w:r>
        <w:t xml:space="preserve">. </w:t>
      </w:r>
    </w:p>
    <w:p w14:paraId="4EEE40C7" w14:textId="3473CB5A" w:rsidR="00925ADD" w:rsidRPr="00925ADD" w:rsidRDefault="00925ADD" w:rsidP="00925ADD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 w:rsidRPr="00DD6D10">
        <w:rPr>
          <w:b/>
        </w:rPr>
        <w:t>Item Name</w:t>
      </w:r>
      <w:r>
        <w:t xml:space="preserve"> and </w:t>
      </w:r>
      <w:r w:rsidRPr="00DD6D10">
        <w:rPr>
          <w:b/>
        </w:rPr>
        <w:t>Item Price</w:t>
      </w:r>
      <w:r>
        <w:t xml:space="preserve"> fields are </w:t>
      </w:r>
      <w:r w:rsidRPr="00DD6D10">
        <w:rPr>
          <w:b/>
        </w:rPr>
        <w:t>empty</w:t>
      </w:r>
      <w:r>
        <w:t>.</w:t>
      </w:r>
    </w:p>
    <w:p w14:paraId="7EDEC706" w14:textId="6A265999" w:rsidR="008F155D" w:rsidRPr="00F66EFF" w:rsidRDefault="008F155D" w:rsidP="00925ADD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b/>
        </w:rPr>
      </w:pPr>
      <w:r>
        <w:t xml:space="preserve">If user </w:t>
      </w:r>
      <w:r w:rsidRPr="0087302A">
        <w:t>clicks</w:t>
      </w:r>
      <w:r>
        <w:t xml:space="preserve"> the </w:t>
      </w:r>
      <w:r w:rsidR="00925ADD">
        <w:rPr>
          <w:b/>
        </w:rPr>
        <w:t>Remove</w:t>
      </w:r>
      <w:r w:rsidRPr="00D22D9C">
        <w:rPr>
          <w:b/>
        </w:rPr>
        <w:t xml:space="preserve"> Button</w:t>
      </w:r>
      <w:r>
        <w:t xml:space="preserve">, the program will </w:t>
      </w:r>
    </w:p>
    <w:p w14:paraId="5BC3E2E3" w14:textId="7A9E04C9" w:rsidR="00925ADD" w:rsidRPr="00925ADD" w:rsidRDefault="00925ADD" w:rsidP="00925ADD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b/>
        </w:rPr>
      </w:pPr>
      <w:r>
        <w:t>Remove the item from the items list.</w:t>
      </w:r>
    </w:p>
    <w:p w14:paraId="72C4B756" w14:textId="7A2BE240" w:rsidR="008F155D" w:rsidRDefault="008F155D" w:rsidP="00925ADD">
      <w:pPr>
        <w:pStyle w:val="ListParagraph"/>
        <w:numPr>
          <w:ilvl w:val="0"/>
          <w:numId w:val="40"/>
        </w:numPr>
        <w:spacing w:line="360" w:lineRule="auto"/>
        <w:ind w:left="1440"/>
        <w:jc w:val="both"/>
      </w:pPr>
      <w:r w:rsidRPr="00F66EFF">
        <w:t>If user</w:t>
      </w:r>
      <w:r>
        <w:t xml:space="preserve"> clicks the </w:t>
      </w:r>
      <w:r w:rsidR="00925ADD">
        <w:rPr>
          <w:b/>
        </w:rPr>
        <w:t>Browse</w:t>
      </w:r>
      <w:r w:rsidRPr="0087302A">
        <w:rPr>
          <w:b/>
        </w:rPr>
        <w:t xml:space="preserve"> Button</w:t>
      </w:r>
      <w:r>
        <w:t>, the program will</w:t>
      </w:r>
    </w:p>
    <w:p w14:paraId="2FE5B20C" w14:textId="0E9369E7" w:rsidR="00925ADD" w:rsidRDefault="00925ADD" w:rsidP="00925ADD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>Open a File Chooser for selecting the new item image.</w:t>
      </w:r>
    </w:p>
    <w:p w14:paraId="485276FE" w14:textId="4005697C" w:rsidR="00925ADD" w:rsidRDefault="00925ADD" w:rsidP="00925ADD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 xml:space="preserve">If user selects </w:t>
      </w:r>
      <w:r w:rsidRPr="00925ADD">
        <w:rPr>
          <w:b/>
        </w:rPr>
        <w:t>Open</w:t>
      </w:r>
      <w:r>
        <w:t xml:space="preserve"> Button </w:t>
      </w:r>
      <w:r w:rsidRPr="00925ADD">
        <w:rPr>
          <w:b/>
        </w:rPr>
        <w:t>in the File Chooser dialog</w:t>
      </w:r>
      <w:r>
        <w:t>:</w:t>
      </w:r>
    </w:p>
    <w:p w14:paraId="2AAC8221" w14:textId="7706CB02" w:rsidR="00925ADD" w:rsidRDefault="00925ADD" w:rsidP="00925ADD">
      <w:pPr>
        <w:pStyle w:val="ListParagraph"/>
        <w:numPr>
          <w:ilvl w:val="2"/>
          <w:numId w:val="19"/>
        </w:numPr>
        <w:spacing w:line="360" w:lineRule="auto"/>
        <w:ind w:left="2160"/>
        <w:jc w:val="both"/>
      </w:pPr>
      <w:r>
        <w:t>Save the selected file’s path in the Item Image text field.</w:t>
      </w:r>
    </w:p>
    <w:p w14:paraId="5AA6F91F" w14:textId="12FD077D" w:rsidR="00925ADD" w:rsidRDefault="00925ADD" w:rsidP="00925ADD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>Otherwise:</w:t>
      </w:r>
    </w:p>
    <w:p w14:paraId="1014EF2D" w14:textId="7A2D47A0" w:rsidR="00925ADD" w:rsidRDefault="00925ADD" w:rsidP="00925ADD">
      <w:pPr>
        <w:pStyle w:val="ListParagraph"/>
        <w:numPr>
          <w:ilvl w:val="0"/>
          <w:numId w:val="19"/>
        </w:numPr>
        <w:spacing w:line="360" w:lineRule="auto"/>
        <w:ind w:left="2160"/>
        <w:jc w:val="both"/>
      </w:pPr>
      <w:r>
        <w:t>The Item Image text field will not be changed.</w:t>
      </w:r>
    </w:p>
    <w:p w14:paraId="2B0B35A5" w14:textId="56C4A04D" w:rsidR="008F155D" w:rsidRDefault="008F155D" w:rsidP="00925ADD">
      <w:pPr>
        <w:pStyle w:val="ListParagraph"/>
        <w:numPr>
          <w:ilvl w:val="0"/>
          <w:numId w:val="41"/>
        </w:numPr>
        <w:spacing w:line="360" w:lineRule="auto"/>
        <w:ind w:left="1440"/>
        <w:jc w:val="both"/>
      </w:pPr>
      <w:r>
        <w:t xml:space="preserve">If user clicks the </w:t>
      </w:r>
      <w:r w:rsidR="00925ADD">
        <w:rPr>
          <w:b/>
        </w:rPr>
        <w:t>Reset</w:t>
      </w:r>
      <w:r w:rsidRPr="0087302A">
        <w:rPr>
          <w:b/>
        </w:rPr>
        <w:t xml:space="preserve"> Button</w:t>
      </w:r>
      <w:r>
        <w:t>, the program will</w:t>
      </w:r>
    </w:p>
    <w:p w14:paraId="53690719" w14:textId="7E8BDB44" w:rsidR="00497185" w:rsidRDefault="00925ADD" w:rsidP="00497185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>
        <w:t>Reset the form to the initial state</w:t>
      </w:r>
      <w:r w:rsidR="008F155D" w:rsidRPr="00912C62">
        <w:t>.</w:t>
      </w:r>
    </w:p>
    <w:p w14:paraId="5667BF4E" w14:textId="47929067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5CBA9D9A" w14:textId="309FB3FC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79C89B9E" w14:textId="56769B19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1F28E261" w14:textId="446CFC98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24231CBA" w14:textId="3AEAD137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5D68F6A8" w14:textId="3B015CDA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3E53E2A6" w14:textId="57EAA5D0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5FE813EC" w14:textId="77777777" w:rsidR="00497185" w:rsidRDefault="00497185" w:rsidP="00497185">
      <w:pPr>
        <w:pStyle w:val="ListParagraph"/>
        <w:spacing w:line="360" w:lineRule="auto"/>
        <w:ind w:left="1800"/>
        <w:jc w:val="both"/>
      </w:pPr>
    </w:p>
    <w:p w14:paraId="6A97DBEF" w14:textId="186CDB3C" w:rsidR="00925ADD" w:rsidRDefault="00925ADD" w:rsidP="00925ADD">
      <w:pPr>
        <w:pStyle w:val="ListParagraph"/>
        <w:numPr>
          <w:ilvl w:val="0"/>
          <w:numId w:val="42"/>
        </w:numPr>
        <w:spacing w:line="360" w:lineRule="auto"/>
        <w:ind w:left="1440"/>
        <w:jc w:val="both"/>
      </w:pPr>
      <w:r>
        <w:t xml:space="preserve">If user clicks the </w:t>
      </w:r>
      <w:r w:rsidRPr="00925ADD">
        <w:rPr>
          <w:b/>
        </w:rPr>
        <w:t>Add Button</w:t>
      </w:r>
      <w:r>
        <w:t>, the program will</w:t>
      </w:r>
    </w:p>
    <w:p w14:paraId="41D153AE" w14:textId="7ABB898C" w:rsidR="00DD6D10" w:rsidRPr="00116DEF" w:rsidRDefault="00DD6D10" w:rsidP="00DD6D10">
      <w:pPr>
        <w:pStyle w:val="ListParagraph"/>
        <w:numPr>
          <w:ilvl w:val="0"/>
          <w:numId w:val="43"/>
        </w:numPr>
        <w:spacing w:line="360" w:lineRule="auto"/>
        <w:jc w:val="both"/>
        <w:rPr>
          <w:b/>
        </w:rPr>
      </w:pPr>
      <w:r>
        <w:lastRenderedPageBreak/>
        <w:t xml:space="preserve">Validate </w:t>
      </w:r>
      <w:r>
        <w:rPr>
          <w:b/>
        </w:rPr>
        <w:t>item name</w:t>
      </w:r>
      <w:r w:rsidRPr="00D22D9C">
        <w:rPr>
          <w:b/>
        </w:rPr>
        <w:t xml:space="preserve"> cannot be empty</w:t>
      </w:r>
      <w:r>
        <w:t xml:space="preserve">. If </w:t>
      </w:r>
      <w:r>
        <w:rPr>
          <w:b/>
        </w:rPr>
        <w:t xml:space="preserve">item name </w:t>
      </w:r>
      <w:r>
        <w:t xml:space="preserve">is </w:t>
      </w:r>
      <w:r w:rsidRPr="00D22D9C">
        <w:rPr>
          <w:b/>
        </w:rPr>
        <w:t>empty</w:t>
      </w:r>
      <w:r>
        <w:t>, show message “</w:t>
      </w:r>
      <w:r>
        <w:rPr>
          <w:b/>
        </w:rPr>
        <w:t>Item Name</w:t>
      </w:r>
      <w:r w:rsidRPr="00D22D9C">
        <w:rPr>
          <w:b/>
        </w:rPr>
        <w:t xml:space="preserve"> must be filled</w:t>
      </w:r>
      <w:r>
        <w:t>”.</w:t>
      </w:r>
    </w:p>
    <w:p w14:paraId="16842224" w14:textId="66BEFDA6" w:rsidR="00DD6D10" w:rsidRPr="00116DEF" w:rsidRDefault="00DD6D10" w:rsidP="00DD6D10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</w:rPr>
      </w:pPr>
      <w:r>
        <w:t xml:space="preserve">Validate </w:t>
      </w:r>
      <w:r>
        <w:rPr>
          <w:b/>
        </w:rPr>
        <w:t>item price</w:t>
      </w:r>
      <w:r w:rsidRPr="00116DEF">
        <w:rPr>
          <w:b/>
        </w:rPr>
        <w:t xml:space="preserve"> cannot be empty</w:t>
      </w:r>
      <w:r>
        <w:t xml:space="preserve">. If </w:t>
      </w:r>
      <w:r>
        <w:rPr>
          <w:b/>
        </w:rPr>
        <w:t>item price</w:t>
      </w:r>
      <w:r>
        <w:t xml:space="preserve"> is </w:t>
      </w:r>
      <w:r w:rsidRPr="00116DEF">
        <w:rPr>
          <w:b/>
        </w:rPr>
        <w:t>empty</w:t>
      </w:r>
      <w:r>
        <w:t>, show message “</w:t>
      </w:r>
      <w:r>
        <w:rPr>
          <w:b/>
        </w:rPr>
        <w:t>Item Price</w:t>
      </w:r>
      <w:r w:rsidRPr="00D22D9C">
        <w:rPr>
          <w:b/>
        </w:rPr>
        <w:t xml:space="preserve"> must be filled</w:t>
      </w:r>
      <w:r>
        <w:t>”.</w:t>
      </w:r>
    </w:p>
    <w:p w14:paraId="6B0DDF06" w14:textId="513A2D9B" w:rsidR="00925ADD" w:rsidRDefault="00DD6D10" w:rsidP="00DD6D10">
      <w:pPr>
        <w:pStyle w:val="ListParagraph"/>
        <w:numPr>
          <w:ilvl w:val="1"/>
          <w:numId w:val="42"/>
        </w:numPr>
        <w:spacing w:line="360" w:lineRule="auto"/>
        <w:ind w:left="1800"/>
        <w:jc w:val="both"/>
      </w:pPr>
      <w:r w:rsidRPr="00116DEF">
        <w:t xml:space="preserve">Validate </w:t>
      </w:r>
      <w:r>
        <w:rPr>
          <w:b/>
        </w:rPr>
        <w:t>item price</w:t>
      </w:r>
      <w:r w:rsidRPr="00116DEF">
        <w:rPr>
          <w:b/>
        </w:rPr>
        <w:t xml:space="preserve"> must be </w:t>
      </w:r>
      <w:r>
        <w:rPr>
          <w:b/>
        </w:rPr>
        <w:t>a number</w:t>
      </w:r>
      <w:r>
        <w:t xml:space="preserve">. If </w:t>
      </w:r>
      <w:r>
        <w:rPr>
          <w:b/>
        </w:rPr>
        <w:t xml:space="preserve">item price </w:t>
      </w:r>
      <w:r>
        <w:t xml:space="preserve">is </w:t>
      </w:r>
      <w:r w:rsidRPr="00116DEF">
        <w:rPr>
          <w:b/>
        </w:rPr>
        <w:t xml:space="preserve">not </w:t>
      </w:r>
      <w:r>
        <w:rPr>
          <w:b/>
        </w:rPr>
        <w:t>a number</w:t>
      </w:r>
      <w:r>
        <w:t>, show message “</w:t>
      </w:r>
      <w:r>
        <w:rPr>
          <w:b/>
        </w:rPr>
        <w:t>Item Price</w:t>
      </w:r>
      <w:r w:rsidRPr="00116DEF">
        <w:rPr>
          <w:b/>
        </w:rPr>
        <w:t xml:space="preserve"> must be </w:t>
      </w:r>
      <w:r>
        <w:rPr>
          <w:b/>
        </w:rPr>
        <w:t>a number</w:t>
      </w:r>
      <w:r>
        <w:t>”.</w:t>
      </w:r>
    </w:p>
    <w:p w14:paraId="37432A0E" w14:textId="785E0A16" w:rsidR="00DD6D10" w:rsidRDefault="00DD6D10" w:rsidP="00DD6D10">
      <w:pPr>
        <w:pStyle w:val="ListParagraph"/>
        <w:numPr>
          <w:ilvl w:val="1"/>
          <w:numId w:val="42"/>
        </w:numPr>
        <w:spacing w:line="360" w:lineRule="auto"/>
        <w:ind w:left="1800"/>
        <w:jc w:val="both"/>
      </w:pPr>
      <w:r>
        <w:t xml:space="preserve">Validate </w:t>
      </w:r>
      <w:r w:rsidRPr="00DD6D10">
        <w:rPr>
          <w:b/>
        </w:rPr>
        <w:t xml:space="preserve">item image must be a </w:t>
      </w:r>
      <w:r w:rsidRPr="00DD6D10">
        <w:t>“</w:t>
      </w:r>
      <w:r w:rsidRPr="00DD6D10">
        <w:rPr>
          <w:b/>
        </w:rPr>
        <w:t>jpg</w:t>
      </w:r>
      <w:r w:rsidRPr="00DD6D10">
        <w:t>”</w:t>
      </w:r>
      <w:r w:rsidRPr="00DD6D10">
        <w:rPr>
          <w:b/>
        </w:rPr>
        <w:t xml:space="preserve"> image or </w:t>
      </w:r>
      <w:r w:rsidRPr="00DD6D10">
        <w:t>“</w:t>
      </w:r>
      <w:proofErr w:type="spellStart"/>
      <w:r w:rsidRPr="00DD6D10">
        <w:rPr>
          <w:b/>
        </w:rPr>
        <w:t>png</w:t>
      </w:r>
      <w:proofErr w:type="spellEnd"/>
      <w:r w:rsidRPr="00DD6D10">
        <w:t>”</w:t>
      </w:r>
      <w:r w:rsidRPr="00DD6D10">
        <w:rPr>
          <w:b/>
        </w:rPr>
        <w:t xml:space="preserve"> image</w:t>
      </w:r>
      <w:r>
        <w:t xml:space="preserve">. If </w:t>
      </w:r>
      <w:r w:rsidRPr="00DD6D10">
        <w:rPr>
          <w:b/>
        </w:rPr>
        <w:t>item image</w:t>
      </w:r>
      <w:r>
        <w:t xml:space="preserve"> is </w:t>
      </w:r>
      <w:r w:rsidRPr="00DD6D10">
        <w:rPr>
          <w:b/>
        </w:rPr>
        <w:t>not</w:t>
      </w:r>
      <w:r>
        <w:t xml:space="preserve"> a “</w:t>
      </w:r>
      <w:r w:rsidRPr="00DD6D10">
        <w:rPr>
          <w:b/>
        </w:rPr>
        <w:t>jpg</w:t>
      </w:r>
      <w:r>
        <w:t xml:space="preserve">” </w:t>
      </w:r>
      <w:r w:rsidRPr="00DD6D10">
        <w:rPr>
          <w:b/>
        </w:rPr>
        <w:t>or</w:t>
      </w:r>
      <w:r>
        <w:t xml:space="preserve"> “</w:t>
      </w:r>
      <w:proofErr w:type="spellStart"/>
      <w:r w:rsidRPr="00DD6D10">
        <w:rPr>
          <w:b/>
        </w:rPr>
        <w:t>png</w:t>
      </w:r>
      <w:proofErr w:type="spellEnd"/>
      <w:r>
        <w:t>” image, show message “</w:t>
      </w:r>
      <w:r w:rsidRPr="00DD6D10">
        <w:rPr>
          <w:b/>
        </w:rPr>
        <w:t>Item Image must be ‘jpg’ or ‘</w:t>
      </w:r>
      <w:proofErr w:type="spellStart"/>
      <w:r w:rsidRPr="00DD6D10">
        <w:rPr>
          <w:b/>
        </w:rPr>
        <w:t>png</w:t>
      </w:r>
      <w:proofErr w:type="spellEnd"/>
      <w:r w:rsidRPr="00DD6D10">
        <w:rPr>
          <w:b/>
        </w:rPr>
        <w:t>’</w:t>
      </w:r>
      <w:r>
        <w:t>”.</w:t>
      </w:r>
    </w:p>
    <w:p w14:paraId="0D57EF9D" w14:textId="0BB22925" w:rsidR="00DD6D10" w:rsidRDefault="00DD6D10" w:rsidP="00DD6D10">
      <w:pPr>
        <w:pStyle w:val="ListParagraph"/>
        <w:numPr>
          <w:ilvl w:val="1"/>
          <w:numId w:val="42"/>
        </w:numPr>
        <w:spacing w:line="360" w:lineRule="auto"/>
        <w:ind w:left="1800"/>
        <w:jc w:val="both"/>
      </w:pPr>
      <w:r>
        <w:t xml:space="preserve">Validate </w:t>
      </w:r>
      <w:r w:rsidRPr="00DD6D10">
        <w:rPr>
          <w:b/>
        </w:rPr>
        <w:t>there are less than 4 items in the items list</w:t>
      </w:r>
      <w:r>
        <w:t xml:space="preserve">. If there are </w:t>
      </w:r>
      <w:r w:rsidRPr="00DD6D10">
        <w:rPr>
          <w:b/>
        </w:rPr>
        <w:t>already 4 items</w:t>
      </w:r>
      <w:r>
        <w:t xml:space="preserve"> in the items list, show message “</w:t>
      </w:r>
      <w:r w:rsidRPr="00DD6D10">
        <w:rPr>
          <w:b/>
        </w:rPr>
        <w:t>Items List is full</w:t>
      </w:r>
      <w:r>
        <w:t>”.</w:t>
      </w:r>
    </w:p>
    <w:p w14:paraId="0C9FDDC1" w14:textId="78A2008C" w:rsidR="00DD6D10" w:rsidRDefault="00DD6D10" w:rsidP="00DD6D10">
      <w:pPr>
        <w:pStyle w:val="ListParagraph"/>
        <w:numPr>
          <w:ilvl w:val="1"/>
          <w:numId w:val="42"/>
        </w:numPr>
        <w:spacing w:line="360" w:lineRule="auto"/>
        <w:ind w:left="1800"/>
        <w:jc w:val="both"/>
      </w:pPr>
      <w:r>
        <w:t xml:space="preserve">If all fields are validated </w:t>
      </w:r>
      <w:r w:rsidRPr="00D22D9C">
        <w:rPr>
          <w:b/>
        </w:rPr>
        <w:t>successfully</w:t>
      </w:r>
      <w:r>
        <w:t xml:space="preserve">, register the items data in the system. Then, the </w:t>
      </w:r>
      <w:r>
        <w:rPr>
          <w:b/>
        </w:rPr>
        <w:t xml:space="preserve">Edit Items </w:t>
      </w:r>
      <w:r w:rsidRPr="00D22D9C">
        <w:rPr>
          <w:b/>
        </w:rPr>
        <w:t>page</w:t>
      </w:r>
      <w:r>
        <w:t xml:space="preserve"> will </w:t>
      </w:r>
      <w:r>
        <w:rPr>
          <w:b/>
        </w:rPr>
        <w:t>reset back to the initial state</w:t>
      </w:r>
      <w:r w:rsidRPr="00DD6D10">
        <w:t>.</w:t>
      </w:r>
    </w:p>
    <w:p w14:paraId="24BF7A4D" w14:textId="2697E348" w:rsidR="008F155D" w:rsidRDefault="008F155D" w:rsidP="00925ADD">
      <w:pPr>
        <w:pStyle w:val="ListParagraph"/>
        <w:numPr>
          <w:ilvl w:val="0"/>
          <w:numId w:val="42"/>
        </w:numPr>
        <w:spacing w:line="360" w:lineRule="auto"/>
        <w:ind w:left="1440"/>
        <w:jc w:val="both"/>
      </w:pPr>
      <w:r>
        <w:t xml:space="preserve">If user clicks the </w:t>
      </w:r>
      <w:r w:rsidR="00DD6D10">
        <w:rPr>
          <w:b/>
        </w:rPr>
        <w:t>Back</w:t>
      </w:r>
      <w:r w:rsidRPr="0087302A">
        <w:rPr>
          <w:b/>
        </w:rPr>
        <w:t xml:space="preserve"> Button</w:t>
      </w:r>
      <w:r>
        <w:t>, the program will</w:t>
      </w:r>
      <w:r>
        <w:tab/>
      </w:r>
    </w:p>
    <w:p w14:paraId="086BE3E5" w14:textId="2BCE1E5B" w:rsidR="00925ADD" w:rsidRPr="00F66EFF" w:rsidRDefault="00DD6D10" w:rsidP="00925ADD">
      <w:pPr>
        <w:pStyle w:val="ListParagraph"/>
        <w:numPr>
          <w:ilvl w:val="1"/>
          <w:numId w:val="19"/>
        </w:numPr>
        <w:spacing w:line="360" w:lineRule="auto"/>
        <w:ind w:left="1800"/>
        <w:jc w:val="both"/>
      </w:pPr>
      <w:r w:rsidRPr="00F66EFF">
        <w:t>Close</w:t>
      </w:r>
      <w:r>
        <w:rPr>
          <w:b/>
        </w:rPr>
        <w:t xml:space="preserve"> </w:t>
      </w:r>
      <w:r w:rsidRPr="00F66EFF">
        <w:t>the</w:t>
      </w:r>
      <w:r>
        <w:rPr>
          <w:b/>
        </w:rPr>
        <w:t xml:space="preserve"> Edit Items</w:t>
      </w:r>
      <w:r w:rsidRPr="00D22D9C">
        <w:rPr>
          <w:b/>
        </w:rPr>
        <w:t xml:space="preserve"> page</w:t>
      </w:r>
      <w:r>
        <w:t xml:space="preserve"> and open </w:t>
      </w:r>
      <w:r>
        <w:rPr>
          <w:b/>
        </w:rPr>
        <w:t>Main</w:t>
      </w:r>
      <w:r>
        <w:t xml:space="preserve"> </w:t>
      </w:r>
      <w:r w:rsidRPr="00912C62">
        <w:rPr>
          <w:b/>
        </w:rPr>
        <w:t>page</w:t>
      </w:r>
      <w:r w:rsidRPr="00912C62">
        <w:t>.</w:t>
      </w:r>
    </w:p>
    <w:p w14:paraId="202A155F" w14:textId="236BE068" w:rsidR="008F155D" w:rsidRDefault="008F155D" w:rsidP="00C02A11"/>
    <w:p w14:paraId="3E8EED9F" w14:textId="77777777" w:rsidR="00933C49" w:rsidRPr="002419E8" w:rsidRDefault="00933C49" w:rsidP="00933C49">
      <w:pPr>
        <w:spacing w:after="200" w:line="276" w:lineRule="auto"/>
        <w:rPr>
          <w:rStyle w:val="longtext"/>
        </w:rPr>
      </w:pPr>
      <w:r w:rsidRPr="002377F6">
        <w:rPr>
          <w:rStyle w:val="longtext"/>
          <w:shd w:val="clear" w:color="auto" w:fill="FFFFFF"/>
        </w:rPr>
        <w:t>Here are the rules that you must follow to create your project:</w:t>
      </w:r>
    </w:p>
    <w:p w14:paraId="0C3EB4EC" w14:textId="77777777" w:rsidR="00933C49" w:rsidRPr="00F653BA" w:rsidRDefault="00933C49" w:rsidP="00933C49">
      <w:pPr>
        <w:numPr>
          <w:ilvl w:val="0"/>
          <w:numId w:val="45"/>
        </w:numPr>
        <w:tabs>
          <w:tab w:val="clear" w:pos="3600"/>
          <w:tab w:val="num" w:pos="360"/>
        </w:tabs>
        <w:spacing w:line="276" w:lineRule="auto"/>
        <w:ind w:left="360"/>
        <w:jc w:val="both"/>
        <w:rPr>
          <w:color w:val="000000"/>
        </w:rPr>
      </w:pPr>
      <w:r w:rsidRPr="002377F6">
        <w:rPr>
          <w:color w:val="000000"/>
        </w:rPr>
        <w:t xml:space="preserve">Use appropriate software for this subject based on </w:t>
      </w:r>
      <w:proofErr w:type="spellStart"/>
      <w:r w:rsidRPr="002377F6">
        <w:rPr>
          <w:b/>
        </w:rPr>
        <w:t>Sistem</w:t>
      </w:r>
      <w:proofErr w:type="spellEnd"/>
      <w:r w:rsidRPr="002377F6">
        <w:rPr>
          <w:b/>
        </w:rPr>
        <w:t xml:space="preserve"> </w:t>
      </w:r>
      <w:proofErr w:type="spellStart"/>
      <w:r w:rsidRPr="002377F6">
        <w:rPr>
          <w:b/>
        </w:rPr>
        <w:t>Praktikum</w:t>
      </w:r>
      <w:proofErr w:type="spellEnd"/>
      <w:r w:rsidRPr="002377F6">
        <w:rPr>
          <w:b/>
        </w:rPr>
        <w:t xml:space="preserve"> </w:t>
      </w:r>
      <w:r w:rsidRPr="002377F6">
        <w:t xml:space="preserve">that can be downloaded from </w:t>
      </w:r>
      <w:proofErr w:type="spellStart"/>
      <w:r w:rsidRPr="002377F6">
        <w:t>Binusmaya</w:t>
      </w:r>
      <w:proofErr w:type="spellEnd"/>
      <w:r w:rsidRPr="002377F6">
        <w:t>.</w:t>
      </w:r>
    </w:p>
    <w:p w14:paraId="5CAF7223" w14:textId="77777777" w:rsidR="00933C49" w:rsidRPr="00C75B0D" w:rsidRDefault="00933C49" w:rsidP="00933C49">
      <w:pPr>
        <w:numPr>
          <w:ilvl w:val="0"/>
          <w:numId w:val="45"/>
        </w:numPr>
        <w:tabs>
          <w:tab w:val="clear" w:pos="3600"/>
          <w:tab w:val="num" w:pos="360"/>
        </w:tabs>
        <w:spacing w:line="276" w:lineRule="auto"/>
        <w:ind w:left="360"/>
        <w:jc w:val="both"/>
        <w:rPr>
          <w:color w:val="000000"/>
        </w:rPr>
      </w:pPr>
      <w:r w:rsidRPr="00B41D5A">
        <w:rPr>
          <w:color w:val="000000"/>
        </w:rPr>
        <w:t>Use the techniques taught during</w:t>
      </w:r>
      <w:r>
        <w:rPr>
          <w:color w:val="000000"/>
        </w:rPr>
        <w:t xml:space="preserve"> practicum.</w:t>
      </w:r>
    </w:p>
    <w:p w14:paraId="51BA8F97" w14:textId="77777777" w:rsidR="00933C49" w:rsidRPr="006C3826" w:rsidRDefault="00933C49" w:rsidP="00933C49">
      <w:pPr>
        <w:numPr>
          <w:ilvl w:val="0"/>
          <w:numId w:val="45"/>
        </w:numPr>
        <w:tabs>
          <w:tab w:val="clear" w:pos="3600"/>
          <w:tab w:val="num" w:pos="360"/>
        </w:tabs>
        <w:spacing w:line="276" w:lineRule="auto"/>
        <w:ind w:left="360"/>
        <w:jc w:val="both"/>
        <w:rPr>
          <w:rStyle w:val="longtext"/>
          <w:color w:val="000000"/>
        </w:rPr>
      </w:pPr>
      <w:r w:rsidRPr="006C3826">
        <w:rPr>
          <w:color w:val="000000"/>
        </w:rPr>
        <w:t xml:space="preserve">Collect appropriate files for this subject based on </w:t>
      </w:r>
      <w:proofErr w:type="spellStart"/>
      <w:r w:rsidRPr="006C3826">
        <w:rPr>
          <w:b/>
        </w:rPr>
        <w:t>Sistem</w:t>
      </w:r>
      <w:proofErr w:type="spellEnd"/>
      <w:r w:rsidRPr="006C3826">
        <w:rPr>
          <w:b/>
        </w:rPr>
        <w:t xml:space="preserve"> </w:t>
      </w:r>
      <w:proofErr w:type="spellStart"/>
      <w:r w:rsidRPr="006C3826">
        <w:rPr>
          <w:b/>
        </w:rPr>
        <w:t>Praktikum</w:t>
      </w:r>
      <w:proofErr w:type="spellEnd"/>
      <w:r w:rsidRPr="006C3826">
        <w:rPr>
          <w:b/>
        </w:rPr>
        <w:t xml:space="preserve"> </w:t>
      </w:r>
      <w:r w:rsidRPr="006C3826">
        <w:t xml:space="preserve">that can be downloaded from </w:t>
      </w:r>
      <w:proofErr w:type="spellStart"/>
      <w:r w:rsidRPr="006C3826">
        <w:t>Binusmaya</w:t>
      </w:r>
      <w:proofErr w:type="spellEnd"/>
      <w:r w:rsidRPr="006C3826">
        <w:t>.</w:t>
      </w:r>
    </w:p>
    <w:p w14:paraId="7D237CC0" w14:textId="77777777" w:rsidR="00933C49" w:rsidRPr="006C3826" w:rsidRDefault="00933C49" w:rsidP="00933C49">
      <w:pPr>
        <w:numPr>
          <w:ilvl w:val="0"/>
          <w:numId w:val="45"/>
        </w:numPr>
        <w:tabs>
          <w:tab w:val="clear" w:pos="3600"/>
          <w:tab w:val="num" w:pos="360"/>
        </w:tabs>
        <w:spacing w:line="276" w:lineRule="auto"/>
        <w:ind w:left="360"/>
        <w:jc w:val="both"/>
        <w:rPr>
          <w:rStyle w:val="longtext"/>
          <w:color w:val="FF0000"/>
        </w:rPr>
      </w:pPr>
      <w:r w:rsidRPr="006C3826">
        <w:rPr>
          <w:rStyle w:val="longtext"/>
          <w:shd w:val="clear" w:color="auto" w:fill="FFFFFF"/>
        </w:rPr>
        <w:t>Include the other files that can support your project, such as:</w:t>
      </w:r>
    </w:p>
    <w:p w14:paraId="5575DD57" w14:textId="77777777" w:rsidR="00933C49" w:rsidRPr="006C3826" w:rsidRDefault="00933C49" w:rsidP="00933C49">
      <w:pPr>
        <w:numPr>
          <w:ilvl w:val="1"/>
          <w:numId w:val="45"/>
        </w:numPr>
        <w:spacing w:line="276" w:lineRule="auto"/>
        <w:jc w:val="both"/>
        <w:rPr>
          <w:rStyle w:val="longtext"/>
          <w:color w:val="000000"/>
        </w:rPr>
      </w:pPr>
      <w:r w:rsidRPr="006C3826">
        <w:rPr>
          <w:rStyle w:val="longtext"/>
          <w:color w:val="000000"/>
        </w:rPr>
        <w:t>All files in your project</w:t>
      </w:r>
    </w:p>
    <w:p w14:paraId="25B93BBB" w14:textId="77777777" w:rsidR="00933C49" w:rsidRPr="006C3826" w:rsidRDefault="00933C49" w:rsidP="00933C49">
      <w:pPr>
        <w:numPr>
          <w:ilvl w:val="1"/>
          <w:numId w:val="45"/>
        </w:numPr>
        <w:spacing w:line="276" w:lineRule="auto"/>
        <w:jc w:val="both"/>
        <w:rPr>
          <w:rStyle w:val="longtext"/>
          <w:color w:val="000000"/>
        </w:rPr>
      </w:pPr>
      <w:r w:rsidRPr="006C3826">
        <w:rPr>
          <w:rStyle w:val="longtext"/>
          <w:color w:val="000000"/>
        </w:rPr>
        <w:t>Other files (image, audio, video, etc.) used in your project</w:t>
      </w:r>
    </w:p>
    <w:p w14:paraId="4E3548B4" w14:textId="77777777" w:rsidR="00933C49" w:rsidRPr="006C3826" w:rsidRDefault="00933C49" w:rsidP="00933C49">
      <w:pPr>
        <w:numPr>
          <w:ilvl w:val="1"/>
          <w:numId w:val="45"/>
        </w:numPr>
        <w:spacing w:line="276" w:lineRule="auto"/>
        <w:jc w:val="both"/>
        <w:rPr>
          <w:rStyle w:val="longtext"/>
          <w:color w:val="000000"/>
        </w:rPr>
      </w:pPr>
      <w:r w:rsidRPr="006C3826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1120B65B" w14:textId="6D32FE13" w:rsidR="008F155D" w:rsidRDefault="00933C49" w:rsidP="00933C49">
      <w:pPr>
        <w:ind w:left="360"/>
      </w:pPr>
      <w:r w:rsidRPr="006C3826">
        <w:rPr>
          <w:color w:val="000000"/>
        </w:rPr>
        <w:t>If there are some hidden creativities, please note them in the existing documentation because they can greatly affect your project score</w:t>
      </w:r>
    </w:p>
    <w:p w14:paraId="61D166A1" w14:textId="156D6E2D" w:rsidR="00933C49" w:rsidRDefault="00933C49" w:rsidP="00C02A11"/>
    <w:p w14:paraId="222874A3" w14:textId="5841A7F8" w:rsidR="00AD69E5" w:rsidRDefault="00AD69E5" w:rsidP="00C02A11"/>
    <w:p w14:paraId="69D5BF0A" w14:textId="3C3716BD" w:rsidR="00AD69E5" w:rsidRDefault="00AD69E5" w:rsidP="00C02A11"/>
    <w:p w14:paraId="28701B84" w14:textId="2F14E2AA" w:rsidR="00AD69E5" w:rsidRDefault="00AD69E5" w:rsidP="00C02A11"/>
    <w:p w14:paraId="4F4863DB" w14:textId="0CF512AF" w:rsidR="00AD69E5" w:rsidRDefault="00AD69E5" w:rsidP="00C02A11"/>
    <w:p w14:paraId="30DA8284" w14:textId="666E870E" w:rsidR="00AD69E5" w:rsidRDefault="00AD69E5" w:rsidP="00C02A11"/>
    <w:p w14:paraId="3940080A" w14:textId="7E6B8360" w:rsidR="00AD69E5" w:rsidRDefault="00AD69E5" w:rsidP="00C02A11"/>
    <w:p w14:paraId="7D9C02D7" w14:textId="3496434C" w:rsidR="00AD69E5" w:rsidRDefault="00AD69E5" w:rsidP="00C02A11"/>
    <w:p w14:paraId="03A07EE0" w14:textId="15E3CEBF" w:rsidR="00AD69E5" w:rsidRDefault="00AD69E5" w:rsidP="00C02A11"/>
    <w:p w14:paraId="5F7F2650" w14:textId="77777777" w:rsidR="00AD69E5" w:rsidRDefault="00AD69E5" w:rsidP="00C02A11"/>
    <w:p w14:paraId="2DFEAF9E" w14:textId="2CABBAFE" w:rsidR="008123E4" w:rsidRDefault="008123E4" w:rsidP="00C02A11">
      <w:pPr>
        <w:rPr>
          <w:b/>
        </w:rPr>
      </w:pPr>
      <w:r w:rsidRPr="008123E4">
        <w:rPr>
          <w:b/>
        </w:rPr>
        <w:t>References</w:t>
      </w:r>
      <w:r>
        <w:rPr>
          <w:b/>
        </w:rPr>
        <w:t>:</w:t>
      </w:r>
    </w:p>
    <w:p w14:paraId="6DF88A15" w14:textId="77777777" w:rsidR="004157BA" w:rsidRDefault="004157BA" w:rsidP="00C02A11">
      <w:pPr>
        <w:rPr>
          <w:b/>
        </w:rPr>
      </w:pPr>
    </w:p>
    <w:p w14:paraId="53316A6E" w14:textId="179FF14B" w:rsidR="004157BA" w:rsidRDefault="004157BA" w:rsidP="00C02A11">
      <w:pPr>
        <w:rPr>
          <w:b/>
        </w:rPr>
      </w:pPr>
      <w:r>
        <w:rPr>
          <w:b/>
        </w:rPr>
        <w:t>Images:</w:t>
      </w:r>
    </w:p>
    <w:p w14:paraId="20D55548" w14:textId="77777777" w:rsidR="008123E4" w:rsidRPr="008123E4" w:rsidRDefault="008123E4" w:rsidP="008123E4">
      <w:pPr>
        <w:pStyle w:val="ListParagraph"/>
        <w:numPr>
          <w:ilvl w:val="0"/>
          <w:numId w:val="34"/>
        </w:numPr>
        <w:ind w:left="360"/>
      </w:pPr>
      <w:r w:rsidRPr="008123E4">
        <w:t>https://encrypted-tbn3.gstatic.com/images?q=tbn:ANd9GcSHASugpCVM0rVDuOoqJGTHo-2HY84ghV5CSJ7u29zpI8T8HrTD</w:t>
      </w:r>
    </w:p>
    <w:p w14:paraId="33356D05" w14:textId="77777777" w:rsidR="008123E4" w:rsidRPr="008123E4" w:rsidRDefault="008123E4" w:rsidP="008123E4">
      <w:pPr>
        <w:pStyle w:val="ListParagraph"/>
        <w:numPr>
          <w:ilvl w:val="0"/>
          <w:numId w:val="34"/>
        </w:numPr>
        <w:ind w:left="360"/>
      </w:pPr>
      <w:r w:rsidRPr="008123E4">
        <w:t>https://encrypted-tbn2.gstatic.com/images?q=tbn:ANd9GcQJ787YonOCQDXM0EHdEeqp7KLjUY0NyMdCv9aj2UXBuIi1Kq2k</w:t>
      </w:r>
    </w:p>
    <w:p w14:paraId="23A425B2" w14:textId="77777777" w:rsidR="008123E4" w:rsidRPr="008123E4" w:rsidRDefault="008123E4" w:rsidP="008123E4">
      <w:pPr>
        <w:pStyle w:val="ListParagraph"/>
        <w:numPr>
          <w:ilvl w:val="0"/>
          <w:numId w:val="34"/>
        </w:numPr>
        <w:ind w:left="360"/>
      </w:pPr>
      <w:r w:rsidRPr="008123E4">
        <w:t>http://pngimg.com/upload/running_shoes_PNG5827.png</w:t>
      </w:r>
    </w:p>
    <w:p w14:paraId="6B46DF13" w14:textId="77777777" w:rsidR="008123E4" w:rsidRPr="008123E4" w:rsidRDefault="008123E4" w:rsidP="008123E4">
      <w:pPr>
        <w:pStyle w:val="ListParagraph"/>
        <w:numPr>
          <w:ilvl w:val="0"/>
          <w:numId w:val="34"/>
        </w:numPr>
        <w:ind w:left="360"/>
      </w:pPr>
      <w:r w:rsidRPr="008123E4">
        <w:t>http://assets.razerzone.com/eeimages/products/6924/razer-deathadder-gallery-3.png</w:t>
      </w:r>
    </w:p>
    <w:p w14:paraId="35DB45CE" w14:textId="7A44796E" w:rsidR="008123E4" w:rsidRPr="008123E4" w:rsidRDefault="008123E4" w:rsidP="008123E4">
      <w:pPr>
        <w:pStyle w:val="ListParagraph"/>
        <w:numPr>
          <w:ilvl w:val="0"/>
          <w:numId w:val="34"/>
        </w:numPr>
        <w:ind w:left="360"/>
      </w:pPr>
      <w:r w:rsidRPr="008123E4">
        <w:t>https://2.bp.blogspot.com/-7X1pFeid_4Q/V1pl2Jo1yZI/AAAAAAAACgg/AmNTU_G-h6YFvuLtPHEq52he-oAmrgsKwCLcB/s1600/ninja%2Btransparan.png</w:t>
      </w:r>
    </w:p>
    <w:p w14:paraId="3811B705" w14:textId="77777777" w:rsidR="008123E4" w:rsidRPr="008123E4" w:rsidRDefault="008123E4" w:rsidP="008123E4">
      <w:pPr>
        <w:pStyle w:val="ListParagraph"/>
        <w:numPr>
          <w:ilvl w:val="0"/>
          <w:numId w:val="34"/>
        </w:numPr>
        <w:ind w:left="360"/>
      </w:pPr>
      <w:r w:rsidRPr="008123E4">
        <w:t>http://icons.iconarchive.com/icons/icons8/ios7/256/Editing-Edit-icon.png</w:t>
      </w:r>
    </w:p>
    <w:p w14:paraId="3B695D32" w14:textId="2D4D9755" w:rsidR="00A016C6" w:rsidRDefault="004157BA" w:rsidP="00A016C6">
      <w:pPr>
        <w:pStyle w:val="ListParagraph"/>
        <w:numPr>
          <w:ilvl w:val="0"/>
          <w:numId w:val="34"/>
        </w:numPr>
        <w:ind w:left="360"/>
      </w:pPr>
      <w:r w:rsidRPr="00D646A0">
        <w:t>https://s0.bukalapak.com/img/588066861/large/1.jpg</w:t>
      </w:r>
    </w:p>
    <w:p w14:paraId="12390542" w14:textId="77777777" w:rsidR="004157BA" w:rsidRDefault="004157BA" w:rsidP="004157BA">
      <w:pPr>
        <w:pStyle w:val="ListParagraph"/>
        <w:ind w:left="0"/>
        <w:rPr>
          <w:b/>
        </w:rPr>
      </w:pPr>
    </w:p>
    <w:p w14:paraId="09A7F516" w14:textId="4401C03F" w:rsidR="004157BA" w:rsidRPr="004157BA" w:rsidRDefault="004157BA" w:rsidP="004157BA">
      <w:pPr>
        <w:pStyle w:val="ListParagraph"/>
        <w:ind w:left="0"/>
        <w:rPr>
          <w:b/>
        </w:rPr>
      </w:pPr>
      <w:r w:rsidRPr="004157BA">
        <w:rPr>
          <w:b/>
        </w:rPr>
        <w:t>Music:</w:t>
      </w:r>
    </w:p>
    <w:p w14:paraId="79C2025D" w14:textId="068C1D17" w:rsidR="00D841BC" w:rsidRPr="008123E4" w:rsidRDefault="00D841BC" w:rsidP="00A016C6">
      <w:pPr>
        <w:pStyle w:val="ListParagraph"/>
        <w:numPr>
          <w:ilvl w:val="0"/>
          <w:numId w:val="34"/>
        </w:numPr>
        <w:ind w:left="360"/>
      </w:pPr>
      <w:r w:rsidRPr="00D841BC">
        <w:rPr>
          <w:lang w:val="id-ID"/>
        </w:rPr>
        <w:t>http://freemusicarchive.org/music/Steve_Combs/Masters_Remastered/02_Canon_in_D</w:t>
      </w:r>
    </w:p>
    <w:sectPr w:rsidR="00D841BC" w:rsidRPr="008123E4" w:rsidSect="007B74C4">
      <w:footerReference w:type="default" r:id="rId13"/>
      <w:headerReference w:type="first" r:id="rId14"/>
      <w:footerReference w:type="first" r:id="rId15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10D04" w14:textId="77777777" w:rsidR="00E521DF" w:rsidRDefault="00E521DF" w:rsidP="00273E4A">
      <w:r>
        <w:separator/>
      </w:r>
    </w:p>
  </w:endnote>
  <w:endnote w:type="continuationSeparator" w:id="0">
    <w:p w14:paraId="7A280DE8" w14:textId="77777777" w:rsidR="00E521DF" w:rsidRDefault="00E521D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2CEA" w14:textId="77777777" w:rsidR="005B66A9" w:rsidRDefault="00782102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6737317" wp14:editId="0612F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E0107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751D9F5" w14:textId="3ADCA260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D836CB">
          <w:rPr>
            <w:noProof/>
            <w:sz w:val="22"/>
            <w:szCs w:val="22"/>
            <w:lang w:val="id-ID"/>
          </w:rPr>
          <w:t>12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D836CB">
          <w:rPr>
            <w:noProof/>
            <w:sz w:val="22"/>
            <w:szCs w:val="22"/>
            <w:lang w:val="id-ID"/>
          </w:rPr>
          <w:t>13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4A237ABF" w14:textId="581315E5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D836CB">
          <w:rPr>
            <w:i/>
            <w:noProof/>
            <w:sz w:val="20"/>
            <w:szCs w:val="20"/>
            <w:lang w:val="id-ID"/>
          </w:rPr>
          <w:t>12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D836CB">
          <w:rPr>
            <w:i/>
            <w:noProof/>
            <w:sz w:val="20"/>
            <w:szCs w:val="20"/>
            <w:lang w:val="id-ID"/>
          </w:rPr>
          <w:t>13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E28DD0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C8DE" w14:textId="77777777" w:rsidR="005B66A9" w:rsidRDefault="00782102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119E1C6" wp14:editId="78F7356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31947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8DCE56F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D5AA5A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99282D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26633" w14:textId="77777777" w:rsidR="00E521DF" w:rsidRDefault="00E521DF" w:rsidP="00273E4A">
      <w:r>
        <w:separator/>
      </w:r>
    </w:p>
  </w:footnote>
  <w:footnote w:type="continuationSeparator" w:id="0">
    <w:p w14:paraId="5F282A5C" w14:textId="77777777" w:rsidR="00E521DF" w:rsidRDefault="00E521D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616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1DE1"/>
    <w:multiLevelType w:val="hybridMultilevel"/>
    <w:tmpl w:val="0BF2A1D8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0E8839AC"/>
    <w:multiLevelType w:val="hybridMultilevel"/>
    <w:tmpl w:val="50E030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E74854"/>
    <w:multiLevelType w:val="hybridMultilevel"/>
    <w:tmpl w:val="FC3E9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540A42"/>
    <w:multiLevelType w:val="hybridMultilevel"/>
    <w:tmpl w:val="8440F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B2F2A"/>
    <w:multiLevelType w:val="hybridMultilevel"/>
    <w:tmpl w:val="463E0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BC3B34"/>
    <w:multiLevelType w:val="hybridMultilevel"/>
    <w:tmpl w:val="13BC64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AD33DD"/>
    <w:multiLevelType w:val="hybridMultilevel"/>
    <w:tmpl w:val="98E0328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45C7F"/>
    <w:multiLevelType w:val="hybridMultilevel"/>
    <w:tmpl w:val="6EDEB1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225268"/>
    <w:multiLevelType w:val="hybridMultilevel"/>
    <w:tmpl w:val="41CA6FD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9B12694"/>
    <w:multiLevelType w:val="hybridMultilevel"/>
    <w:tmpl w:val="5C828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4F6126"/>
    <w:multiLevelType w:val="hybridMultilevel"/>
    <w:tmpl w:val="0CD8281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EC156A7"/>
    <w:multiLevelType w:val="hybridMultilevel"/>
    <w:tmpl w:val="16D2E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88771D"/>
    <w:multiLevelType w:val="hybridMultilevel"/>
    <w:tmpl w:val="E572DE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9E7084"/>
    <w:multiLevelType w:val="hybridMultilevel"/>
    <w:tmpl w:val="6E681ED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C333692"/>
    <w:multiLevelType w:val="hybridMultilevel"/>
    <w:tmpl w:val="6A0822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1938E0"/>
    <w:multiLevelType w:val="hybridMultilevel"/>
    <w:tmpl w:val="158CE4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1A453F"/>
    <w:multiLevelType w:val="hybridMultilevel"/>
    <w:tmpl w:val="A3BA870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D633677"/>
    <w:multiLevelType w:val="hybridMultilevel"/>
    <w:tmpl w:val="66F09C6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FD47882"/>
    <w:multiLevelType w:val="hybridMultilevel"/>
    <w:tmpl w:val="FB324226"/>
    <w:lvl w:ilvl="0" w:tplc="32F656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54152"/>
    <w:multiLevelType w:val="hybridMultilevel"/>
    <w:tmpl w:val="1DC8F9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CC5650F"/>
    <w:multiLevelType w:val="hybridMultilevel"/>
    <w:tmpl w:val="6BD8A192"/>
    <w:lvl w:ilvl="0" w:tplc="CE400D5A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7901B8"/>
    <w:multiLevelType w:val="hybridMultilevel"/>
    <w:tmpl w:val="5A36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DA5B0C"/>
    <w:multiLevelType w:val="hybridMultilevel"/>
    <w:tmpl w:val="E3F00396"/>
    <w:lvl w:ilvl="0" w:tplc="0568B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8C2FFC"/>
    <w:multiLevelType w:val="hybridMultilevel"/>
    <w:tmpl w:val="6F10563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8D92066"/>
    <w:multiLevelType w:val="hybridMultilevel"/>
    <w:tmpl w:val="25DE24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0A68B1"/>
    <w:multiLevelType w:val="hybridMultilevel"/>
    <w:tmpl w:val="50DEB3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B1A"/>
    <w:multiLevelType w:val="hybridMultilevel"/>
    <w:tmpl w:val="CB8A150E"/>
    <w:lvl w:ilvl="0" w:tplc="CE400D5A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9BB74D1"/>
    <w:multiLevelType w:val="hybridMultilevel"/>
    <w:tmpl w:val="AD620C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AF5089E"/>
    <w:multiLevelType w:val="hybridMultilevel"/>
    <w:tmpl w:val="7B32B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C973282"/>
    <w:multiLevelType w:val="hybridMultilevel"/>
    <w:tmpl w:val="C2DE4A3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DB6E41"/>
    <w:multiLevelType w:val="hybridMultilevel"/>
    <w:tmpl w:val="E97830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11D6B"/>
    <w:multiLevelType w:val="hybridMultilevel"/>
    <w:tmpl w:val="8EB67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5C2F57"/>
    <w:multiLevelType w:val="hybridMultilevel"/>
    <w:tmpl w:val="B372D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9"/>
  </w:num>
  <w:num w:numId="4">
    <w:abstractNumId w:val="16"/>
  </w:num>
  <w:num w:numId="5">
    <w:abstractNumId w:val="39"/>
  </w:num>
  <w:num w:numId="6">
    <w:abstractNumId w:val="28"/>
  </w:num>
  <w:num w:numId="7">
    <w:abstractNumId w:val="40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</w:num>
  <w:num w:numId="13">
    <w:abstractNumId w:val="33"/>
  </w:num>
  <w:num w:numId="14">
    <w:abstractNumId w:val="37"/>
  </w:num>
  <w:num w:numId="15">
    <w:abstractNumId w:val="30"/>
  </w:num>
  <w:num w:numId="16">
    <w:abstractNumId w:val="14"/>
  </w:num>
  <w:num w:numId="17">
    <w:abstractNumId w:val="13"/>
  </w:num>
  <w:num w:numId="18">
    <w:abstractNumId w:val="3"/>
  </w:num>
  <w:num w:numId="19">
    <w:abstractNumId w:val="20"/>
  </w:num>
  <w:num w:numId="20">
    <w:abstractNumId w:val="23"/>
  </w:num>
  <w:num w:numId="21">
    <w:abstractNumId w:val="9"/>
  </w:num>
  <w:num w:numId="22">
    <w:abstractNumId w:val="24"/>
  </w:num>
  <w:num w:numId="23">
    <w:abstractNumId w:val="42"/>
  </w:num>
  <w:num w:numId="24">
    <w:abstractNumId w:val="4"/>
  </w:num>
  <w:num w:numId="25">
    <w:abstractNumId w:val="18"/>
  </w:num>
  <w:num w:numId="26">
    <w:abstractNumId w:val="31"/>
  </w:num>
  <w:num w:numId="27">
    <w:abstractNumId w:val="35"/>
  </w:num>
  <w:num w:numId="28">
    <w:abstractNumId w:val="32"/>
  </w:num>
  <w:num w:numId="29">
    <w:abstractNumId w:val="34"/>
  </w:num>
  <w:num w:numId="30">
    <w:abstractNumId w:val="25"/>
  </w:num>
  <w:num w:numId="31">
    <w:abstractNumId w:val="17"/>
  </w:num>
  <w:num w:numId="32">
    <w:abstractNumId w:val="2"/>
  </w:num>
  <w:num w:numId="33">
    <w:abstractNumId w:val="22"/>
  </w:num>
  <w:num w:numId="34">
    <w:abstractNumId w:val="27"/>
  </w:num>
  <w:num w:numId="35">
    <w:abstractNumId w:val="11"/>
  </w:num>
  <w:num w:numId="36">
    <w:abstractNumId w:val="21"/>
  </w:num>
  <w:num w:numId="37">
    <w:abstractNumId w:val="10"/>
  </w:num>
  <w:num w:numId="38">
    <w:abstractNumId w:val="12"/>
  </w:num>
  <w:num w:numId="39">
    <w:abstractNumId w:val="36"/>
  </w:num>
  <w:num w:numId="40">
    <w:abstractNumId w:val="6"/>
  </w:num>
  <w:num w:numId="41">
    <w:abstractNumId w:val="7"/>
  </w:num>
  <w:num w:numId="42">
    <w:abstractNumId w:val="5"/>
  </w:num>
  <w:num w:numId="43">
    <w:abstractNumId w:val="38"/>
  </w:num>
  <w:num w:numId="44">
    <w:abstractNumId w:val="19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09E"/>
    <w:rsid w:val="00002672"/>
    <w:rsid w:val="00020F10"/>
    <w:rsid w:val="00022FE9"/>
    <w:rsid w:val="00043D39"/>
    <w:rsid w:val="00051154"/>
    <w:rsid w:val="00072DE7"/>
    <w:rsid w:val="000A0C90"/>
    <w:rsid w:val="000A23D8"/>
    <w:rsid w:val="000A3F41"/>
    <w:rsid w:val="000B69D0"/>
    <w:rsid w:val="000E1A1E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637E"/>
    <w:rsid w:val="001F64B6"/>
    <w:rsid w:val="00224780"/>
    <w:rsid w:val="00235C36"/>
    <w:rsid w:val="002376FA"/>
    <w:rsid w:val="0027004D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157BA"/>
    <w:rsid w:val="00422134"/>
    <w:rsid w:val="00434FFC"/>
    <w:rsid w:val="00445A19"/>
    <w:rsid w:val="00446550"/>
    <w:rsid w:val="00446D31"/>
    <w:rsid w:val="0045325D"/>
    <w:rsid w:val="00470964"/>
    <w:rsid w:val="004716A8"/>
    <w:rsid w:val="00494E4C"/>
    <w:rsid w:val="00497185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663E"/>
    <w:rsid w:val="005A072D"/>
    <w:rsid w:val="005A32DD"/>
    <w:rsid w:val="005B07D4"/>
    <w:rsid w:val="005B3392"/>
    <w:rsid w:val="005B66A9"/>
    <w:rsid w:val="005C156C"/>
    <w:rsid w:val="005C19B6"/>
    <w:rsid w:val="005D0782"/>
    <w:rsid w:val="005E6270"/>
    <w:rsid w:val="005F47E6"/>
    <w:rsid w:val="005F794B"/>
    <w:rsid w:val="0060201C"/>
    <w:rsid w:val="0060486C"/>
    <w:rsid w:val="00635EE5"/>
    <w:rsid w:val="00643F75"/>
    <w:rsid w:val="00644AC4"/>
    <w:rsid w:val="006D369E"/>
    <w:rsid w:val="006D36BC"/>
    <w:rsid w:val="006F4D80"/>
    <w:rsid w:val="00701ECA"/>
    <w:rsid w:val="00720962"/>
    <w:rsid w:val="0072245D"/>
    <w:rsid w:val="00737595"/>
    <w:rsid w:val="00782102"/>
    <w:rsid w:val="00787247"/>
    <w:rsid w:val="007B5A6A"/>
    <w:rsid w:val="007B74C4"/>
    <w:rsid w:val="007C1C37"/>
    <w:rsid w:val="007E0EE7"/>
    <w:rsid w:val="00810737"/>
    <w:rsid w:val="00811C48"/>
    <w:rsid w:val="008123E4"/>
    <w:rsid w:val="00816FEE"/>
    <w:rsid w:val="0083459F"/>
    <w:rsid w:val="0083780E"/>
    <w:rsid w:val="00842090"/>
    <w:rsid w:val="008674E6"/>
    <w:rsid w:val="0087302A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8F155D"/>
    <w:rsid w:val="009010C1"/>
    <w:rsid w:val="0090372F"/>
    <w:rsid w:val="00925ADD"/>
    <w:rsid w:val="00932B6E"/>
    <w:rsid w:val="00933C49"/>
    <w:rsid w:val="0093677F"/>
    <w:rsid w:val="00937B93"/>
    <w:rsid w:val="00944ADA"/>
    <w:rsid w:val="009568C5"/>
    <w:rsid w:val="00961A2D"/>
    <w:rsid w:val="0097243E"/>
    <w:rsid w:val="00973849"/>
    <w:rsid w:val="009800C0"/>
    <w:rsid w:val="009832E4"/>
    <w:rsid w:val="009A2464"/>
    <w:rsid w:val="009A3737"/>
    <w:rsid w:val="009E29D9"/>
    <w:rsid w:val="00A016C6"/>
    <w:rsid w:val="00A022CF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69E5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40FB"/>
    <w:rsid w:val="00B4674F"/>
    <w:rsid w:val="00B517FB"/>
    <w:rsid w:val="00B7140C"/>
    <w:rsid w:val="00B81820"/>
    <w:rsid w:val="00B81979"/>
    <w:rsid w:val="00B948DA"/>
    <w:rsid w:val="00B9609E"/>
    <w:rsid w:val="00BC6DE8"/>
    <w:rsid w:val="00BE0705"/>
    <w:rsid w:val="00BF2997"/>
    <w:rsid w:val="00BF7C45"/>
    <w:rsid w:val="00C02A11"/>
    <w:rsid w:val="00C25F66"/>
    <w:rsid w:val="00C44051"/>
    <w:rsid w:val="00C525FC"/>
    <w:rsid w:val="00C56C03"/>
    <w:rsid w:val="00C57A8A"/>
    <w:rsid w:val="00C57FE8"/>
    <w:rsid w:val="00C6549A"/>
    <w:rsid w:val="00C8483C"/>
    <w:rsid w:val="00C86D8C"/>
    <w:rsid w:val="00C915BF"/>
    <w:rsid w:val="00CB736B"/>
    <w:rsid w:val="00CD64BC"/>
    <w:rsid w:val="00CF11B0"/>
    <w:rsid w:val="00D207F4"/>
    <w:rsid w:val="00D2265B"/>
    <w:rsid w:val="00D30822"/>
    <w:rsid w:val="00D3685C"/>
    <w:rsid w:val="00D37E0D"/>
    <w:rsid w:val="00D47C75"/>
    <w:rsid w:val="00D60A6D"/>
    <w:rsid w:val="00D646A0"/>
    <w:rsid w:val="00D67DFC"/>
    <w:rsid w:val="00D8039D"/>
    <w:rsid w:val="00D836CB"/>
    <w:rsid w:val="00D841BC"/>
    <w:rsid w:val="00D95848"/>
    <w:rsid w:val="00DB0A75"/>
    <w:rsid w:val="00DC4B9D"/>
    <w:rsid w:val="00DC6BCF"/>
    <w:rsid w:val="00DC700A"/>
    <w:rsid w:val="00DD6D10"/>
    <w:rsid w:val="00DE2FA6"/>
    <w:rsid w:val="00DF224B"/>
    <w:rsid w:val="00E0375C"/>
    <w:rsid w:val="00E03DA9"/>
    <w:rsid w:val="00E047D9"/>
    <w:rsid w:val="00E335DA"/>
    <w:rsid w:val="00E36B77"/>
    <w:rsid w:val="00E36EA8"/>
    <w:rsid w:val="00E502A7"/>
    <w:rsid w:val="00E521DF"/>
    <w:rsid w:val="00E642BF"/>
    <w:rsid w:val="00E660C4"/>
    <w:rsid w:val="00E95ABC"/>
    <w:rsid w:val="00EB5190"/>
    <w:rsid w:val="00ED5890"/>
    <w:rsid w:val="00EF17AC"/>
    <w:rsid w:val="00F22A92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4CAC2"/>
  <w15:docId w15:val="{88C713C4-4AB2-4DE8-89E3-66F8A749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3E4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0</TotalTime>
  <Pages>11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Muhammad Rifan Setiawan</cp:lastModifiedBy>
  <cp:revision>2</cp:revision>
  <dcterms:created xsi:type="dcterms:W3CDTF">2019-09-03T08:01:00Z</dcterms:created>
  <dcterms:modified xsi:type="dcterms:W3CDTF">2019-09-03T08:01:00Z</dcterms:modified>
</cp:coreProperties>
</file>